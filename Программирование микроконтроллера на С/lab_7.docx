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6BF3" w14:textId="77777777" w:rsidR="005B6CAC" w:rsidRDefault="005B6CAC" w:rsidP="00043836">
      <w:pPr>
        <w:jc w:val="center"/>
      </w:pPr>
      <w:r>
        <w:t>Министерство образования и науки Российской Федерации</w:t>
      </w:r>
    </w:p>
    <w:p w14:paraId="6FA92F54" w14:textId="77777777" w:rsidR="005B6CAC" w:rsidRDefault="005B6CAC" w:rsidP="00043836">
      <w:pPr>
        <w:jc w:val="center"/>
      </w:pPr>
      <w:r>
        <w:t>Санкт-Петербургский политехнический университет Петра Великого</w:t>
      </w:r>
    </w:p>
    <w:p w14:paraId="4889927D" w14:textId="77777777" w:rsidR="005B6CAC" w:rsidRDefault="005B6CAC" w:rsidP="00043836">
      <w:pPr>
        <w:jc w:val="center"/>
      </w:pPr>
      <w:r>
        <w:t>—</w:t>
      </w:r>
    </w:p>
    <w:p w14:paraId="60C5B1AE" w14:textId="77777777" w:rsidR="002F6B09" w:rsidRDefault="005B6CAC" w:rsidP="002F6B09">
      <w:pPr>
        <w:jc w:val="center"/>
        <w:rPr>
          <w:spacing w:val="62"/>
        </w:rPr>
      </w:pPr>
      <w:r w:rsidRPr="00537439">
        <w:rPr>
          <w:b/>
        </w:rPr>
        <w:t>Институт</w:t>
      </w:r>
      <w:r>
        <w:t xml:space="preserve"> </w:t>
      </w:r>
      <w:r w:rsidR="002F6B09">
        <w:rPr>
          <w:b/>
        </w:rPr>
        <w:t>кибербезопасности и защиты информации</w:t>
      </w:r>
    </w:p>
    <w:p w14:paraId="1B3E4C1C" w14:textId="77777777" w:rsidR="005B6CAC" w:rsidRDefault="005B6CAC" w:rsidP="00043836">
      <w:pPr>
        <w:jc w:val="center"/>
      </w:pPr>
    </w:p>
    <w:p w14:paraId="3FFA973A" w14:textId="77777777" w:rsidR="005B6CAC" w:rsidRDefault="005B6CAC" w:rsidP="00043836">
      <w:pPr>
        <w:jc w:val="center"/>
      </w:pPr>
    </w:p>
    <w:p w14:paraId="0B8869BC" w14:textId="77777777" w:rsidR="005B6CAC" w:rsidRDefault="005B6CAC" w:rsidP="00043836">
      <w:pPr>
        <w:jc w:val="center"/>
      </w:pPr>
    </w:p>
    <w:p w14:paraId="0B4D06B9" w14:textId="77777777" w:rsidR="005B6CAC" w:rsidRDefault="005B6CAC" w:rsidP="00043836">
      <w:pPr>
        <w:jc w:val="center"/>
      </w:pPr>
    </w:p>
    <w:p w14:paraId="2507AE3E" w14:textId="77777777" w:rsidR="005B6CAC" w:rsidRPr="00C324B6" w:rsidRDefault="005B6CAC" w:rsidP="00043836">
      <w:pPr>
        <w:jc w:val="center"/>
      </w:pPr>
    </w:p>
    <w:p w14:paraId="32B43B7E" w14:textId="77777777" w:rsidR="005B6CAC" w:rsidRDefault="005B6CAC" w:rsidP="00043836">
      <w:pPr>
        <w:jc w:val="center"/>
      </w:pPr>
    </w:p>
    <w:p w14:paraId="475B28BD" w14:textId="77777777" w:rsidR="00043836" w:rsidRPr="00B82CD8" w:rsidRDefault="00043836" w:rsidP="00043836">
      <w:pPr>
        <w:jc w:val="center"/>
        <w:rPr>
          <w:sz w:val="32"/>
          <w:szCs w:val="32"/>
        </w:rPr>
      </w:pPr>
      <w:r w:rsidRPr="00B82CD8">
        <w:rPr>
          <w:sz w:val="32"/>
          <w:szCs w:val="32"/>
        </w:rPr>
        <w:t>Отчёт</w:t>
      </w:r>
    </w:p>
    <w:p w14:paraId="0F36BDF2" w14:textId="77777777" w:rsidR="005B6CAC" w:rsidRPr="00B82CD8" w:rsidRDefault="00043836" w:rsidP="00043836">
      <w:pPr>
        <w:jc w:val="center"/>
        <w:rPr>
          <w:sz w:val="32"/>
          <w:szCs w:val="32"/>
        </w:rPr>
      </w:pPr>
      <w:r w:rsidRPr="00B82CD8">
        <w:rPr>
          <w:sz w:val="32"/>
          <w:szCs w:val="32"/>
        </w:rPr>
        <w:t>по лабораторной работе №</w:t>
      </w:r>
      <w:r w:rsidR="00537439">
        <w:rPr>
          <w:sz w:val="32"/>
          <w:szCs w:val="32"/>
        </w:rPr>
        <w:t>7</w:t>
      </w:r>
    </w:p>
    <w:p w14:paraId="422193E1" w14:textId="77777777" w:rsidR="009568D8" w:rsidRPr="00B82CD8" w:rsidRDefault="009568D8" w:rsidP="00043836">
      <w:pPr>
        <w:jc w:val="center"/>
        <w:rPr>
          <w:sz w:val="32"/>
          <w:szCs w:val="32"/>
        </w:rPr>
      </w:pPr>
    </w:p>
    <w:p w14:paraId="1D32E39A" w14:textId="77777777" w:rsidR="005B6CAC" w:rsidRPr="00B82CD8" w:rsidRDefault="009E44F6" w:rsidP="0004383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Организация аналогового ввода-вывода: АЦП и ШИМ</w:t>
      </w:r>
    </w:p>
    <w:p w14:paraId="44523BA6" w14:textId="77777777" w:rsidR="009B694F" w:rsidRPr="00B82CD8" w:rsidRDefault="009B694F" w:rsidP="00043836">
      <w:pPr>
        <w:jc w:val="center"/>
        <w:rPr>
          <w:b/>
          <w:sz w:val="32"/>
          <w:szCs w:val="32"/>
        </w:rPr>
      </w:pPr>
    </w:p>
    <w:p w14:paraId="21C72BB2" w14:textId="2E8BD0E0" w:rsidR="009B694F" w:rsidRPr="002050D0" w:rsidRDefault="009B694F" w:rsidP="00043836">
      <w:pPr>
        <w:jc w:val="center"/>
        <w:rPr>
          <w:sz w:val="32"/>
          <w:szCs w:val="32"/>
        </w:rPr>
      </w:pPr>
      <w:r w:rsidRPr="00B82CD8">
        <w:rPr>
          <w:b/>
          <w:sz w:val="32"/>
          <w:szCs w:val="32"/>
        </w:rPr>
        <w:t>Вариант</w:t>
      </w:r>
      <w:r w:rsidR="003A7526" w:rsidRPr="002050D0">
        <w:rPr>
          <w:b/>
          <w:sz w:val="32"/>
          <w:szCs w:val="32"/>
        </w:rPr>
        <w:t xml:space="preserve"> 4</w:t>
      </w:r>
    </w:p>
    <w:p w14:paraId="70E3FDB7" w14:textId="77777777" w:rsidR="00043836" w:rsidRDefault="00043836" w:rsidP="00043836"/>
    <w:p w14:paraId="75893C34" w14:textId="77777777" w:rsidR="009568D8" w:rsidRDefault="009568D8" w:rsidP="00043836"/>
    <w:p w14:paraId="2CD7984B" w14:textId="77777777" w:rsidR="005B6CAC" w:rsidRPr="003E63BA" w:rsidRDefault="005B6CAC" w:rsidP="00043836">
      <w:r w:rsidRPr="003E63BA">
        <w:t>по дисциплине «</w:t>
      </w:r>
      <w:r w:rsidR="00043836">
        <w:t>Аппаратные средства вычислительной техники</w:t>
      </w:r>
      <w:r w:rsidRPr="003E63BA">
        <w:t>»</w:t>
      </w:r>
    </w:p>
    <w:p w14:paraId="65FA4365" w14:textId="77777777" w:rsidR="005B6CAC" w:rsidRDefault="005B6CAC" w:rsidP="00043836"/>
    <w:p w14:paraId="4CF864D7" w14:textId="77777777" w:rsidR="005B6CAC" w:rsidRDefault="005B6CAC" w:rsidP="005B6CAC"/>
    <w:p w14:paraId="70415C34" w14:textId="77777777" w:rsidR="005B6CAC" w:rsidRDefault="005B6CAC" w:rsidP="005B6CAC"/>
    <w:p w14:paraId="167B1767" w14:textId="77777777" w:rsidR="009568D8" w:rsidRDefault="009568D8" w:rsidP="005B6CAC"/>
    <w:p w14:paraId="0B3D7C19" w14:textId="77777777" w:rsidR="003327F7" w:rsidRDefault="003327F7" w:rsidP="003327F7"/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560"/>
        <w:gridCol w:w="3117"/>
        <w:gridCol w:w="2125"/>
        <w:gridCol w:w="427"/>
        <w:gridCol w:w="2125"/>
      </w:tblGrid>
      <w:tr w:rsidR="003327F7" w:rsidRPr="00B94CA0" w14:paraId="15255FE8" w14:textId="77777777" w:rsidTr="008E314D">
        <w:tc>
          <w:tcPr>
            <w:tcW w:w="834" w:type="pct"/>
          </w:tcPr>
          <w:p w14:paraId="50CE8EF7" w14:textId="77777777" w:rsidR="003327F7" w:rsidRDefault="003327F7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  <w:r w:rsidRPr="007C4530">
              <w:rPr>
                <w:szCs w:val="26"/>
              </w:rPr>
              <w:t>Выполнил</w:t>
            </w:r>
            <w:r>
              <w:rPr>
                <w:szCs w:val="26"/>
              </w:rPr>
              <w:t>и</w:t>
            </w:r>
            <w:r w:rsidRPr="007C4530">
              <w:rPr>
                <w:szCs w:val="26"/>
              </w:rPr>
              <w:t>:</w:t>
            </w:r>
          </w:p>
          <w:p w14:paraId="1F4F894D" w14:textId="77777777" w:rsidR="003327F7" w:rsidRPr="007C4530" w:rsidRDefault="003327F7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49531435" w14:textId="38849FFF" w:rsidR="003327F7" w:rsidRPr="00950DD9" w:rsidRDefault="003327F7" w:rsidP="008E314D">
            <w:pPr>
              <w:pStyle w:val="ac"/>
              <w:spacing w:line="276" w:lineRule="auto"/>
              <w:ind w:firstLine="0"/>
              <w:jc w:val="left"/>
              <w:rPr>
                <w:szCs w:val="26"/>
                <w:lang w:val="en-US"/>
              </w:rPr>
            </w:pPr>
            <w:r w:rsidRPr="007C4530">
              <w:rPr>
                <w:szCs w:val="26"/>
              </w:rPr>
              <w:t>студент</w:t>
            </w:r>
            <w:r>
              <w:rPr>
                <w:szCs w:val="26"/>
              </w:rPr>
              <w:t>ы</w:t>
            </w:r>
            <w:r w:rsidRPr="007C4530">
              <w:rPr>
                <w:szCs w:val="26"/>
              </w:rPr>
              <w:t xml:space="preserve"> группы </w:t>
            </w:r>
            <w:r>
              <w:rPr>
                <w:szCs w:val="26"/>
              </w:rPr>
              <w:t>48</w:t>
            </w:r>
            <w:r w:rsidR="00C43B78">
              <w:rPr>
                <w:szCs w:val="26"/>
              </w:rPr>
              <w:t>5</w:t>
            </w:r>
            <w:r w:rsidRPr="00950DD9">
              <w:rPr>
                <w:szCs w:val="26"/>
              </w:rPr>
              <w:t>100</w:t>
            </w:r>
            <w:r w:rsidR="00C43B78">
              <w:rPr>
                <w:szCs w:val="26"/>
              </w:rPr>
              <w:t>3</w:t>
            </w:r>
            <w:r>
              <w:rPr>
                <w:szCs w:val="26"/>
              </w:rPr>
              <w:t>/0</w:t>
            </w:r>
            <w:r w:rsidRPr="00950DD9">
              <w:rPr>
                <w:szCs w:val="26"/>
              </w:rPr>
              <w:t>000</w:t>
            </w:r>
            <w:r w:rsidR="00C43B78">
              <w:rPr>
                <w:szCs w:val="26"/>
              </w:rPr>
              <w:t>2</w:t>
            </w:r>
          </w:p>
        </w:tc>
        <w:tc>
          <w:tcPr>
            <w:tcW w:w="1364" w:type="pct"/>
            <w:gridSpan w:val="2"/>
            <w:tcBorders>
              <w:bottom w:val="single" w:sz="4" w:space="0" w:color="auto"/>
            </w:tcBorders>
          </w:tcPr>
          <w:p w14:paraId="133B08CD" w14:textId="77777777" w:rsidR="003327F7" w:rsidRPr="007C4530" w:rsidRDefault="003327F7" w:rsidP="008E314D">
            <w:pPr>
              <w:pStyle w:val="ac"/>
              <w:spacing w:line="276" w:lineRule="auto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5ACD6841" w14:textId="48D95C49" w:rsidR="003327F7" w:rsidRPr="003A7526" w:rsidRDefault="003A7526" w:rsidP="008E314D">
            <w:pPr>
              <w:pStyle w:val="ac"/>
              <w:spacing w:line="276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И.А.Скрипко</w:t>
            </w:r>
            <w:proofErr w:type="spellEnd"/>
          </w:p>
        </w:tc>
      </w:tr>
      <w:tr w:rsidR="003327F7" w:rsidRPr="00B94CA0" w14:paraId="6A4C14D5" w14:textId="77777777" w:rsidTr="008E314D">
        <w:tc>
          <w:tcPr>
            <w:tcW w:w="834" w:type="pct"/>
          </w:tcPr>
          <w:p w14:paraId="55DCF609" w14:textId="77777777" w:rsidR="003327F7" w:rsidRPr="00B94CA0" w:rsidRDefault="003327F7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</w:tcPr>
          <w:p w14:paraId="18D79E4C" w14:textId="77777777" w:rsidR="003327F7" w:rsidRPr="00B94CA0" w:rsidRDefault="003327F7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gridSpan w:val="2"/>
            <w:tcBorders>
              <w:top w:val="single" w:sz="4" w:space="0" w:color="auto"/>
            </w:tcBorders>
          </w:tcPr>
          <w:p w14:paraId="22E09A16" w14:textId="77777777" w:rsidR="003327F7" w:rsidRPr="00B94CA0" w:rsidRDefault="003327F7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vAlign w:val="bottom"/>
          </w:tcPr>
          <w:p w14:paraId="1D83F49E" w14:textId="77777777" w:rsidR="003327F7" w:rsidRPr="00B94CA0" w:rsidRDefault="003327F7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3327F7" w:rsidRPr="00B94CA0" w14:paraId="41D96305" w14:textId="77777777" w:rsidTr="008E314D">
        <w:tc>
          <w:tcPr>
            <w:tcW w:w="834" w:type="pct"/>
          </w:tcPr>
          <w:p w14:paraId="03C81B81" w14:textId="77777777" w:rsidR="003327F7" w:rsidRDefault="003327F7" w:rsidP="008E314D">
            <w:pPr>
              <w:pStyle w:val="ac"/>
              <w:ind w:firstLine="0"/>
              <w:rPr>
                <w:szCs w:val="26"/>
              </w:rPr>
            </w:pPr>
          </w:p>
          <w:p w14:paraId="2ED3DB76" w14:textId="77777777" w:rsidR="003327F7" w:rsidRPr="007C4530" w:rsidRDefault="003327F7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10970F2B" w14:textId="77777777" w:rsidR="003327F7" w:rsidRPr="00391BEB" w:rsidRDefault="003327F7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364" w:type="pct"/>
            <w:gridSpan w:val="2"/>
            <w:tcBorders>
              <w:bottom w:val="single" w:sz="4" w:space="0" w:color="auto"/>
            </w:tcBorders>
          </w:tcPr>
          <w:p w14:paraId="0E2D9B2C" w14:textId="77777777" w:rsidR="003327F7" w:rsidRPr="003E4A00" w:rsidRDefault="003327F7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06A6A375" w14:textId="31790A16" w:rsidR="003327F7" w:rsidRPr="003E4A00" w:rsidRDefault="003A7526" w:rsidP="008E314D">
            <w:pPr>
              <w:pStyle w:val="ac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Д.А.Скрипко</w:t>
            </w:r>
            <w:proofErr w:type="spellEnd"/>
          </w:p>
        </w:tc>
      </w:tr>
      <w:tr w:rsidR="003327F7" w:rsidRPr="00B94CA0" w14:paraId="28A0274F" w14:textId="77777777" w:rsidTr="008E314D">
        <w:tc>
          <w:tcPr>
            <w:tcW w:w="834" w:type="pct"/>
            <w:tcBorders>
              <w:bottom w:val="nil"/>
            </w:tcBorders>
          </w:tcPr>
          <w:p w14:paraId="4BB89467" w14:textId="77777777" w:rsidR="003327F7" w:rsidRPr="00B94CA0" w:rsidRDefault="003327F7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0322083E" w14:textId="77777777" w:rsidR="003327F7" w:rsidRPr="00B94CA0" w:rsidRDefault="003327F7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gridSpan w:val="2"/>
            <w:tcBorders>
              <w:top w:val="single" w:sz="4" w:space="0" w:color="auto"/>
              <w:bottom w:val="nil"/>
            </w:tcBorders>
          </w:tcPr>
          <w:p w14:paraId="4BA2D750" w14:textId="77777777" w:rsidR="003327F7" w:rsidRPr="00B94CA0" w:rsidRDefault="003327F7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412AF906" w14:textId="77777777" w:rsidR="003327F7" w:rsidRPr="00B94CA0" w:rsidRDefault="003327F7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3A7526" w:rsidRPr="00B94CA0" w14:paraId="5A4FE978" w14:textId="77777777" w:rsidTr="008E314D">
        <w:trPr>
          <w:gridAfter w:val="4"/>
          <w:wAfter w:w="4166" w:type="pct"/>
        </w:trPr>
        <w:tc>
          <w:tcPr>
            <w:tcW w:w="834" w:type="pct"/>
          </w:tcPr>
          <w:p w14:paraId="56282CCF" w14:textId="77777777" w:rsidR="003A7526" w:rsidRPr="007C4530" w:rsidRDefault="003A7526" w:rsidP="008E314D">
            <w:pPr>
              <w:pStyle w:val="ac"/>
              <w:ind w:firstLine="0"/>
              <w:rPr>
                <w:szCs w:val="26"/>
              </w:rPr>
            </w:pPr>
          </w:p>
        </w:tc>
      </w:tr>
      <w:tr w:rsidR="003A7526" w:rsidRPr="00B94CA0" w14:paraId="3858AB04" w14:textId="77777777" w:rsidTr="008E314D">
        <w:trPr>
          <w:gridAfter w:val="2"/>
          <w:wAfter w:w="1364" w:type="pct"/>
        </w:trPr>
        <w:tc>
          <w:tcPr>
            <w:tcW w:w="834" w:type="pct"/>
            <w:tcBorders>
              <w:bottom w:val="nil"/>
            </w:tcBorders>
          </w:tcPr>
          <w:p w14:paraId="46BC74E3" w14:textId="77777777" w:rsidR="003A7526" w:rsidRPr="00B94CA0" w:rsidRDefault="003A7526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46DD0F91" w14:textId="77777777" w:rsidR="003A7526" w:rsidRPr="00B94CA0" w:rsidRDefault="003A7526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20F028C4" w14:textId="77777777" w:rsidR="003A7526" w:rsidRPr="00B94CA0" w:rsidRDefault="003A7526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  <w:tr w:rsidR="003327F7" w:rsidRPr="00B94CA0" w14:paraId="0B676533" w14:textId="77777777" w:rsidTr="008E314D">
        <w:tc>
          <w:tcPr>
            <w:tcW w:w="834" w:type="pct"/>
          </w:tcPr>
          <w:p w14:paraId="3CA57AB1" w14:textId="77777777" w:rsidR="003327F7" w:rsidRDefault="003327F7" w:rsidP="008E314D">
            <w:pPr>
              <w:pStyle w:val="ac"/>
              <w:ind w:firstLine="0"/>
              <w:jc w:val="left"/>
              <w:rPr>
                <w:szCs w:val="26"/>
              </w:rPr>
            </w:pPr>
            <w:r w:rsidRPr="007C4530">
              <w:rPr>
                <w:szCs w:val="26"/>
              </w:rPr>
              <w:t>Проверил:</w:t>
            </w:r>
          </w:p>
          <w:p w14:paraId="3360A1A8" w14:textId="77777777" w:rsidR="003327F7" w:rsidRPr="007C4530" w:rsidRDefault="003327F7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666" w:type="pct"/>
          </w:tcPr>
          <w:p w14:paraId="1053E9B3" w14:textId="1B24B211" w:rsidR="003327F7" w:rsidRPr="003A7526" w:rsidRDefault="003327F7" w:rsidP="003A7526">
            <w:pPr>
              <w:pStyle w:val="ac"/>
              <w:ind w:firstLine="0"/>
              <w:jc w:val="left"/>
              <w:rPr>
                <w:color w:val="FF0000"/>
                <w:szCs w:val="26"/>
              </w:rPr>
            </w:pPr>
            <w:r w:rsidRPr="003A7526">
              <w:rPr>
                <w:szCs w:val="26"/>
              </w:rPr>
              <w:t>доцент, к.т.н.</w:t>
            </w:r>
          </w:p>
        </w:tc>
        <w:tc>
          <w:tcPr>
            <w:tcW w:w="1364" w:type="pct"/>
            <w:gridSpan w:val="2"/>
            <w:tcBorders>
              <w:bottom w:val="single" w:sz="4" w:space="0" w:color="auto"/>
            </w:tcBorders>
          </w:tcPr>
          <w:p w14:paraId="7E3924E8" w14:textId="77777777" w:rsidR="003327F7" w:rsidRPr="003E4A00" w:rsidRDefault="003327F7" w:rsidP="008E314D">
            <w:pPr>
              <w:pStyle w:val="ac"/>
              <w:ind w:firstLine="0"/>
              <w:rPr>
                <w:szCs w:val="26"/>
              </w:rPr>
            </w:pPr>
          </w:p>
        </w:tc>
        <w:tc>
          <w:tcPr>
            <w:tcW w:w="1136" w:type="pct"/>
            <w:vAlign w:val="bottom"/>
          </w:tcPr>
          <w:p w14:paraId="3C650B18" w14:textId="6CC9E938" w:rsidR="003327F7" w:rsidRPr="003A7526" w:rsidRDefault="003327F7" w:rsidP="008E314D">
            <w:pPr>
              <w:pStyle w:val="ac"/>
              <w:ind w:firstLine="0"/>
              <w:jc w:val="left"/>
              <w:rPr>
                <w:color w:val="FF0000"/>
                <w:szCs w:val="26"/>
              </w:rPr>
            </w:pPr>
            <w:r w:rsidRPr="003A7526">
              <w:rPr>
                <w:szCs w:val="26"/>
              </w:rPr>
              <w:t>П.О. Семенов</w:t>
            </w:r>
          </w:p>
        </w:tc>
      </w:tr>
      <w:tr w:rsidR="003327F7" w:rsidRPr="00B94CA0" w14:paraId="37CDFAD4" w14:textId="77777777" w:rsidTr="008E314D">
        <w:tc>
          <w:tcPr>
            <w:tcW w:w="834" w:type="pct"/>
            <w:tcBorders>
              <w:bottom w:val="nil"/>
            </w:tcBorders>
          </w:tcPr>
          <w:p w14:paraId="18A201F6" w14:textId="77777777" w:rsidR="003327F7" w:rsidRPr="00B94CA0" w:rsidRDefault="003327F7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666" w:type="pct"/>
            <w:tcBorders>
              <w:bottom w:val="nil"/>
            </w:tcBorders>
          </w:tcPr>
          <w:p w14:paraId="1A320932" w14:textId="77777777" w:rsidR="003327F7" w:rsidRPr="00B94CA0" w:rsidRDefault="003327F7" w:rsidP="008E314D">
            <w:pPr>
              <w:pStyle w:val="ac"/>
              <w:spacing w:line="20" w:lineRule="atLeast"/>
              <w:ind w:firstLine="0"/>
              <w:rPr>
                <w:sz w:val="16"/>
              </w:rPr>
            </w:pPr>
          </w:p>
        </w:tc>
        <w:tc>
          <w:tcPr>
            <w:tcW w:w="1364" w:type="pct"/>
            <w:gridSpan w:val="2"/>
            <w:tcBorders>
              <w:top w:val="single" w:sz="4" w:space="0" w:color="auto"/>
              <w:bottom w:val="nil"/>
            </w:tcBorders>
          </w:tcPr>
          <w:p w14:paraId="0C9779F1" w14:textId="77777777" w:rsidR="003327F7" w:rsidRPr="00B94CA0" w:rsidRDefault="003327F7" w:rsidP="008E314D">
            <w:pPr>
              <w:pStyle w:val="ac"/>
              <w:spacing w:line="20" w:lineRule="atLeast"/>
              <w:ind w:firstLine="0"/>
              <w:jc w:val="center"/>
              <w:rPr>
                <w:sz w:val="16"/>
              </w:rPr>
            </w:pPr>
            <w:r w:rsidRPr="00B94CA0">
              <w:rPr>
                <w:sz w:val="16"/>
              </w:rPr>
              <w:t>(подпись, дата)</w:t>
            </w:r>
          </w:p>
        </w:tc>
        <w:tc>
          <w:tcPr>
            <w:tcW w:w="1136" w:type="pct"/>
            <w:tcBorders>
              <w:bottom w:val="nil"/>
            </w:tcBorders>
            <w:vAlign w:val="bottom"/>
          </w:tcPr>
          <w:p w14:paraId="2A2DBD90" w14:textId="77777777" w:rsidR="003327F7" w:rsidRPr="00B94CA0" w:rsidRDefault="003327F7" w:rsidP="008E314D">
            <w:pPr>
              <w:pStyle w:val="ac"/>
              <w:spacing w:line="20" w:lineRule="atLeast"/>
              <w:ind w:firstLine="0"/>
              <w:jc w:val="left"/>
              <w:rPr>
                <w:sz w:val="16"/>
              </w:rPr>
            </w:pPr>
          </w:p>
        </w:tc>
      </w:tr>
    </w:tbl>
    <w:p w14:paraId="741C75B9" w14:textId="77777777" w:rsidR="009568D8" w:rsidRPr="003327F7" w:rsidRDefault="009568D8" w:rsidP="009568D8">
      <w:pPr>
        <w:suppressAutoHyphens/>
        <w:spacing w:before="120"/>
        <w:jc w:val="left"/>
        <w:rPr>
          <w:rFonts w:eastAsia="Times New Roman" w:cs="Times New Roman"/>
          <w:sz w:val="2"/>
          <w:szCs w:val="2"/>
        </w:rPr>
      </w:pPr>
    </w:p>
    <w:p w14:paraId="02DD2AD4" w14:textId="77777777" w:rsidR="009568D8" w:rsidRPr="003327F7" w:rsidRDefault="009568D8" w:rsidP="009568D8">
      <w:pPr>
        <w:suppressAutoHyphens/>
        <w:spacing w:before="120"/>
        <w:jc w:val="center"/>
        <w:rPr>
          <w:rFonts w:eastAsia="Times New Roman" w:cs="Times New Roman"/>
          <w:sz w:val="2"/>
          <w:szCs w:val="2"/>
        </w:rPr>
        <w:sectPr w:rsidR="009568D8" w:rsidRPr="003327F7" w:rsidSect="003327F7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79C0BACA" w14:textId="77777777" w:rsidR="009568D8" w:rsidRDefault="009568D8" w:rsidP="009568D8">
      <w:pPr>
        <w:pStyle w:val="1"/>
      </w:pPr>
      <w:r>
        <w:lastRenderedPageBreak/>
        <w:t>Формулировка задания</w:t>
      </w:r>
    </w:p>
    <w:p w14:paraId="6D7813CC" w14:textId="50E4DFDB" w:rsidR="009179F0" w:rsidRDefault="009179F0" w:rsidP="003A7526">
      <w:r>
        <w:t xml:space="preserve">Программа должна осуществлять два режимы работы: </w:t>
      </w:r>
      <w:r>
        <w:sym w:font="Symbol" w:char="F02D"/>
      </w:r>
      <w:r>
        <w:t xml:space="preserve"> демонстрация гирлянды в соответствии с вариантом задания; </w:t>
      </w:r>
      <w:r>
        <w:sym w:font="Symbol" w:char="F02D"/>
      </w:r>
      <w:r>
        <w:t xml:space="preserve"> настройка параметров работы гирлянды. Вывод PA5 должен быть настроен на ввод (DDRA=0xdf), для работы гирлянды он игнорируется (изменения в логику работы гирлянды не вносятся). Считывание значения аналогового сигнала должно производиться с помощью прерывания АЦП (ADC). Переключение между режимами должно осуществляться циклически с помощью кнопки PD2 (прерывание INT0). Переключение между настраиваемыми параметрами должно осуществляться циклически с помощью кнопки PD3 (прерывание INT1). Имя изменяемого параметра должно отображаться на первых (одном, двух или трёх, в зависимости от параметра) </w:t>
      </w:r>
      <w:proofErr w:type="spellStart"/>
      <w:r>
        <w:t>семисегментных</w:t>
      </w:r>
      <w:proofErr w:type="spellEnd"/>
      <w:r>
        <w:t xml:space="preserve"> индикаторах, на последующих индикаторах должно отображаться значение соответствующего параметра в шестнадцатеричной системе счисления. На последнем индикаторе имени параметра в качестве разделителя должна гореть точка. Имя параметра должно отображаться постоянно, а значение циклически загораться и гаснуть с периодами этих состояний 0,5 с. Изменение значений должно осуществляться с помощью потенциометра, подключённого к выводу PA5, следующим образом: </w:t>
      </w:r>
      <w:r>
        <w:sym w:font="Symbol" w:char="F02D"/>
      </w:r>
      <w:r>
        <w:t xml:space="preserve"> крайнее левое положение соответствует нижней границе допустимого диапазона, крайнее правое – верхней; </w:t>
      </w:r>
      <w:r>
        <w:sym w:font="Symbol" w:char="F02D"/>
      </w:r>
      <w:r>
        <w:t xml:space="preserve"> при повороте потенциометра значение на </w:t>
      </w:r>
      <w:proofErr w:type="spellStart"/>
      <w:r>
        <w:t>семисегментном</w:t>
      </w:r>
      <w:proofErr w:type="spellEnd"/>
      <w:r>
        <w:t xml:space="preserve"> индикаторе изменяется незамедлительно. Яркость светодиодов PD7 и PD4 при помощи значения скважности (</w:t>
      </w:r>
      <w:proofErr w:type="spellStart"/>
      <w:r>
        <w:t>широтноимпульсная</w:t>
      </w:r>
      <w:proofErr w:type="spellEnd"/>
      <w:r>
        <w:t xml:space="preserve"> модуляция, режим </w:t>
      </w:r>
      <w:proofErr w:type="spellStart"/>
      <w:r>
        <w:t>fast</w:t>
      </w:r>
      <w:proofErr w:type="spellEnd"/>
      <w:r>
        <w:t>-PWM таймеров T1 и T2) должна показываться степень отдалённости настраиваемого параметра от крайних значений. Например, если настраиваемый параметр принимает значения [1-5], а текущая настройка равна 2, то соответственно скважность OC2 равна TOP * 1 / 4, а OC1B равна TOP * 3 / 4. В том же примере при настройке параметра в 1 значение OC2 будет равно величине TOP, а OC1B к 0.</w:t>
      </w:r>
    </w:p>
    <w:p w14:paraId="02FEB0C2" w14:textId="4B03D7BC" w:rsidR="003A7526" w:rsidRDefault="003A7526" w:rsidP="003A7526">
      <w:r>
        <w:t xml:space="preserve">Разрядам регистров PORTA, PORTB и PORTC ставится в соответствие отрезок [0–23] (0-7 ~ PA0–PA7, 8-15 ~ PB0-PB7, 16-23 ~ PC0-PC7). На данном отрезке отображается «бегущий огонь» из набора горящих светодиодов. Для гирлянды существует базовое значение (набор одновременно горящих светодиодов), которое с определённой частотой циклически сдвигается на определённый шаг. Параметрами гирлянды являются: </w:t>
      </w:r>
    </w:p>
    <w:p w14:paraId="39745A52" w14:textId="3EFC0EDA" w:rsidR="003A7526" w:rsidRDefault="003A7526" w:rsidP="003A7526">
      <w:pPr>
        <w:pStyle w:val="a3"/>
        <w:numPr>
          <w:ilvl w:val="0"/>
          <w:numId w:val="8"/>
        </w:numPr>
      </w:pPr>
      <w:r>
        <w:t xml:space="preserve">базовое значение (b) – положительное трёхбайтное число, которое циклически сдвигается и отображается на регистрах PORTA–PORTC. Параметрами являются числа b0, b1 и b2 (отдельные байты базового значения), лежащие в диапазоне [0-255]; </w:t>
      </w:r>
    </w:p>
    <w:p w14:paraId="5596268F" w14:textId="7FA4F6AC" w:rsidR="003A7526" w:rsidRDefault="003A7526" w:rsidP="003A7526">
      <w:pPr>
        <w:pStyle w:val="a3"/>
        <w:numPr>
          <w:ilvl w:val="0"/>
          <w:numId w:val="8"/>
        </w:numPr>
      </w:pPr>
      <w:r>
        <w:t xml:space="preserve">величина шага (h), на которую циклически сдвигается базовое значение каждый такт гирлянды. Допустимый диапазон величины шага [-12;12]; </w:t>
      </w:r>
    </w:p>
    <w:p w14:paraId="74B03154" w14:textId="64BCD920" w:rsidR="003A7526" w:rsidRDefault="003A7526" w:rsidP="003A7526">
      <w:pPr>
        <w:pStyle w:val="a3"/>
        <w:numPr>
          <w:ilvl w:val="0"/>
          <w:numId w:val="8"/>
        </w:numPr>
      </w:pPr>
      <w:r>
        <w:t xml:space="preserve">частота смены состояний (p). Допустимый диапазон частоты смены состояний [1-15] (раз / в 2 секунды); </w:t>
      </w:r>
    </w:p>
    <w:p w14:paraId="5C480FAF" w14:textId="1C6BBFAA" w:rsidR="003A7526" w:rsidRDefault="003A7526" w:rsidP="003A7526">
      <w:pPr>
        <w:pStyle w:val="a3"/>
        <w:numPr>
          <w:ilvl w:val="0"/>
          <w:numId w:val="8"/>
        </w:numPr>
      </w:pPr>
      <w:r>
        <w:t xml:space="preserve">начальное смещение (d), определяющее с каким значением смещения начинает работать гирлянда при запуске программы. Допустимый диапазон начального смещения [-12;12]. </w:t>
      </w:r>
    </w:p>
    <w:p w14:paraId="71CAC4ED" w14:textId="004B1A99" w:rsidR="00C72989" w:rsidRDefault="003A7526" w:rsidP="003A7526">
      <w:pPr>
        <w:ind w:firstLine="708"/>
      </w:pPr>
      <w:r>
        <w:t>Гирлянда работает по следующему правилу: {</w:t>
      </w:r>
      <w:proofErr w:type="spellStart"/>
      <w:r>
        <w:t>si</w:t>
      </w:r>
      <w:proofErr w:type="spellEnd"/>
      <w:r>
        <w:t xml:space="preserve"> = (si-1 &lt;&lt; h); s0 = (b &lt;&lt; d)}.</w:t>
      </w:r>
    </w:p>
    <w:p w14:paraId="0AF1BE73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lastRenderedPageBreak/>
        <w:t>Схема лабораторной установки</w:t>
      </w:r>
    </w:p>
    <w:p w14:paraId="7723E91D" w14:textId="0E95CDC5" w:rsidR="009568D8" w:rsidRPr="007C4530" w:rsidRDefault="00D15CBA" w:rsidP="009568D8">
      <w:r w:rsidRPr="00D15CBA">
        <w:rPr>
          <w:noProof/>
        </w:rPr>
        <w:drawing>
          <wp:inline distT="0" distB="0" distL="0" distR="0" wp14:anchorId="2403AB27" wp14:editId="26F222E2">
            <wp:extent cx="6548546" cy="44196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1880" cy="442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E53D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Блок-схема алгоритма работы программы</w:t>
      </w:r>
    </w:p>
    <w:p w14:paraId="6511179F" w14:textId="7557FB9F" w:rsidR="009568D8" w:rsidRPr="00854EF5" w:rsidRDefault="00854EF5" w:rsidP="009568D8">
      <w:pPr>
        <w:rPr>
          <w:lang w:val="en-US"/>
        </w:rPr>
      </w:pPr>
      <w:r w:rsidRPr="00854EF5">
        <w:rPr>
          <w:noProof/>
          <w:lang w:val="en-US"/>
        </w:rPr>
        <w:drawing>
          <wp:inline distT="0" distB="0" distL="0" distR="0" wp14:anchorId="4B5CFC4C" wp14:editId="78934B75">
            <wp:extent cx="6550660" cy="2659913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7116" cy="26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0D05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Алгоритм выполнения задействованных команд (конструкций) ассемблера</w:t>
      </w:r>
    </w:p>
    <w:p w14:paraId="0B3465FE" w14:textId="77777777" w:rsidR="009568D8" w:rsidRPr="001E3698" w:rsidRDefault="009568D8" w:rsidP="009568D8"/>
    <w:p w14:paraId="74396756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Результаты работы</w:t>
      </w:r>
    </w:p>
    <w:p w14:paraId="593E3292" w14:textId="5FB6D415" w:rsidR="009568D8" w:rsidRPr="00C269FA" w:rsidRDefault="00D96AE0" w:rsidP="009568D8">
      <w:r>
        <w:t>В</w:t>
      </w:r>
      <w:r w:rsidR="00C269FA">
        <w:t xml:space="preserve"> результате</w:t>
      </w:r>
      <w:r>
        <w:t xml:space="preserve"> выполнения лабораторной работы</w:t>
      </w:r>
      <w:r w:rsidR="00C269FA">
        <w:t xml:space="preserve"> была разработана программа работы гирлянды, осуществляющая 2 режима работы – настройки и гирлянды.</w:t>
      </w:r>
      <w:r>
        <w:t xml:space="preserve"> Для смены режимов используется прерывание </w:t>
      </w:r>
      <w:r>
        <w:rPr>
          <w:lang w:val="en-US"/>
        </w:rPr>
        <w:t>PD</w:t>
      </w:r>
      <w:r w:rsidRPr="00D96AE0">
        <w:t xml:space="preserve">2. </w:t>
      </w:r>
      <w:r>
        <w:t xml:space="preserve">Для смены настраиваемого параметра в режиме настройки – </w:t>
      </w:r>
      <w:r>
        <w:rPr>
          <w:lang w:val="en-US"/>
        </w:rPr>
        <w:t>PD</w:t>
      </w:r>
      <w:r w:rsidRPr="00D96AE0">
        <w:t>3.</w:t>
      </w:r>
      <w:r w:rsidR="00C269FA">
        <w:t xml:space="preserve"> В режиме настройки используется прерывание </w:t>
      </w:r>
      <w:r w:rsidR="00C269FA">
        <w:rPr>
          <w:lang w:val="en-US"/>
        </w:rPr>
        <w:t>ADC</w:t>
      </w:r>
      <w:r w:rsidR="00C269FA" w:rsidRPr="00C269FA">
        <w:t xml:space="preserve"> </w:t>
      </w:r>
      <w:r w:rsidR="00C269FA">
        <w:t xml:space="preserve">для настройки </w:t>
      </w:r>
      <w:r>
        <w:t xml:space="preserve">значения </w:t>
      </w:r>
      <w:r w:rsidR="00C269FA">
        <w:t xml:space="preserve">параметров. С помощью таймеров в режиме ШИМ можно видеть на светодиодах </w:t>
      </w:r>
      <w:r w:rsidR="00C269FA">
        <w:rPr>
          <w:lang w:val="en-US"/>
        </w:rPr>
        <w:lastRenderedPageBreak/>
        <w:t>PD</w:t>
      </w:r>
      <w:r w:rsidR="00C269FA" w:rsidRPr="00C269FA">
        <w:t xml:space="preserve">7 </w:t>
      </w:r>
      <w:r w:rsidR="00C269FA">
        <w:t xml:space="preserve">и </w:t>
      </w:r>
      <w:r w:rsidR="00C269FA">
        <w:rPr>
          <w:lang w:val="en-US"/>
        </w:rPr>
        <w:t>PD</w:t>
      </w:r>
      <w:r w:rsidR="00C269FA" w:rsidRPr="00C269FA">
        <w:t xml:space="preserve">4 </w:t>
      </w:r>
      <w:r w:rsidR="00C269FA">
        <w:t>степень отдаленности значения настраиваемого параметра от левой и правой границ.</w:t>
      </w:r>
    </w:p>
    <w:p w14:paraId="4226ED45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Ответы на контрольные вопросы</w:t>
      </w:r>
    </w:p>
    <w:p w14:paraId="6A694EEC" w14:textId="6F271946" w:rsidR="0007412C" w:rsidRDefault="0007412C" w:rsidP="009648C7">
      <w:pPr>
        <w:pStyle w:val="a3"/>
        <w:numPr>
          <w:ilvl w:val="0"/>
          <w:numId w:val="10"/>
        </w:numPr>
      </w:pPr>
      <w:r>
        <w:t>В каких режимах может работать АЦП?</w:t>
      </w:r>
    </w:p>
    <w:p w14:paraId="1017766E" w14:textId="01070586" w:rsidR="009648C7" w:rsidRDefault="008D0F07" w:rsidP="009648C7">
      <w:r>
        <w:t>Обычный режим работы – для получения значения с АЦП нужно вызывает функцию конвертер, которая будет получать значение с АЦП и возвращать его.</w:t>
      </w:r>
    </w:p>
    <w:p w14:paraId="056BA440" w14:textId="6326BBE0" w:rsidR="008D0F07" w:rsidRPr="008D0F07" w:rsidRDefault="008D0F07" w:rsidP="009648C7">
      <w:r>
        <w:t>Режим прерываний – в этом режиме работа с изменением значения на АЦП будет автоматизирована и дополнительной функции и ее ручного вызова из кода не понадобится.</w:t>
      </w:r>
    </w:p>
    <w:p w14:paraId="6505B249" w14:textId="550ACF6F" w:rsidR="0007412C" w:rsidRDefault="0007412C" w:rsidP="004D7944">
      <w:pPr>
        <w:pStyle w:val="a3"/>
        <w:numPr>
          <w:ilvl w:val="0"/>
          <w:numId w:val="10"/>
        </w:numPr>
      </w:pPr>
      <w:r>
        <w:t xml:space="preserve">Какого назначение бита </w:t>
      </w:r>
      <w:r w:rsidRPr="004D7944">
        <w:rPr>
          <w:lang w:val="en-US"/>
        </w:rPr>
        <w:t>ADATE</w:t>
      </w:r>
      <w:r>
        <w:t xml:space="preserve"> регистра </w:t>
      </w:r>
      <w:r w:rsidRPr="004D7944">
        <w:rPr>
          <w:lang w:val="en-US"/>
        </w:rPr>
        <w:t>ADCSRA</w:t>
      </w:r>
      <w:r w:rsidRPr="00120E86">
        <w:t>?</w:t>
      </w:r>
    </w:p>
    <w:p w14:paraId="67CA401F" w14:textId="01F295FC" w:rsidR="004D7944" w:rsidRPr="004D7944" w:rsidRDefault="004D7944" w:rsidP="004D7944">
      <w:r>
        <w:t>Данный бит отвечает за режим непрерывного запуска</w:t>
      </w:r>
      <w:r w:rsidRPr="004D7944">
        <w:t>/</w:t>
      </w:r>
      <w:r>
        <w:t>одиночного запуска преобразования значения АЦП в число.  В одиночном запуске будут игнорироваться все изменения в промежутке времени от начала до конца преобразования. В непрерывном игнорирования не будет.</w:t>
      </w:r>
    </w:p>
    <w:p w14:paraId="269592B5" w14:textId="3318A41F" w:rsidR="00C72989" w:rsidRDefault="0007412C" w:rsidP="004D7944">
      <w:pPr>
        <w:pStyle w:val="a3"/>
        <w:numPr>
          <w:ilvl w:val="0"/>
          <w:numId w:val="10"/>
        </w:numPr>
      </w:pPr>
      <w:r>
        <w:t xml:space="preserve">Поясните назначение </w:t>
      </w:r>
      <w:proofErr w:type="spellStart"/>
      <w:r>
        <w:t>предделителя</w:t>
      </w:r>
      <w:proofErr w:type="spellEnd"/>
      <w:r>
        <w:t xml:space="preserve"> частоты в модуле АЦП МК </w:t>
      </w:r>
      <w:proofErr w:type="spellStart"/>
      <w:r w:rsidRPr="004D7944">
        <w:rPr>
          <w:lang w:val="en-US"/>
        </w:rPr>
        <w:t>ATmega</w:t>
      </w:r>
      <w:proofErr w:type="spellEnd"/>
      <w:r w:rsidRPr="00120E86">
        <w:t>32</w:t>
      </w:r>
      <w:r>
        <w:t>.</w:t>
      </w:r>
    </w:p>
    <w:p w14:paraId="445CB1AA" w14:textId="377324E5" w:rsidR="004D7944" w:rsidRDefault="004D7944" w:rsidP="005113C9">
      <w:proofErr w:type="spellStart"/>
      <w:r>
        <w:t>Предделитель</w:t>
      </w:r>
      <w:proofErr w:type="spellEnd"/>
      <w:r>
        <w:t xml:space="preserve"> </w:t>
      </w:r>
      <w:r w:rsidR="005113C9">
        <w:t xml:space="preserve">формирует частоту тактов АЦП. Чем меньше частота (для этого нужно увеличивать </w:t>
      </w:r>
      <w:proofErr w:type="spellStart"/>
      <w:r w:rsidR="005113C9">
        <w:t>предделитель</w:t>
      </w:r>
      <w:proofErr w:type="spellEnd"/>
      <w:r w:rsidR="005113C9">
        <w:t xml:space="preserve">) – тем точнее значение АЦП. </w:t>
      </w:r>
    </w:p>
    <w:p w14:paraId="5329EAB7" w14:textId="464FA56D" w:rsidR="0007412C" w:rsidRDefault="0007412C" w:rsidP="005113C9">
      <w:pPr>
        <w:pStyle w:val="a3"/>
        <w:numPr>
          <w:ilvl w:val="0"/>
          <w:numId w:val="10"/>
        </w:numPr>
      </w:pPr>
      <w:r>
        <w:t xml:space="preserve">В чём заключаются отличия режима </w:t>
      </w:r>
      <w:r w:rsidRPr="005113C9">
        <w:rPr>
          <w:lang w:val="en-US"/>
        </w:rPr>
        <w:t>Fast</w:t>
      </w:r>
      <w:r w:rsidRPr="005D3773">
        <w:t xml:space="preserve"> </w:t>
      </w:r>
      <w:r w:rsidRPr="005113C9">
        <w:rPr>
          <w:lang w:val="en-US"/>
        </w:rPr>
        <w:t>PWM</w:t>
      </w:r>
      <w:r w:rsidRPr="005D3773">
        <w:t xml:space="preserve"> </w:t>
      </w:r>
      <w:r>
        <w:t xml:space="preserve">от </w:t>
      </w:r>
      <w:r w:rsidRPr="005113C9">
        <w:rPr>
          <w:lang w:val="en-US"/>
        </w:rPr>
        <w:t>Phase</w:t>
      </w:r>
      <w:r w:rsidRPr="005D3773">
        <w:t xml:space="preserve"> </w:t>
      </w:r>
      <w:r w:rsidRPr="005113C9">
        <w:rPr>
          <w:lang w:val="en-US"/>
        </w:rPr>
        <w:t>correct</w:t>
      </w:r>
      <w:r w:rsidRPr="005D3773">
        <w:t xml:space="preserve"> </w:t>
      </w:r>
      <w:r w:rsidRPr="005113C9">
        <w:rPr>
          <w:lang w:val="en-US"/>
        </w:rPr>
        <w:t>PWM</w:t>
      </w:r>
      <w:r w:rsidRPr="005D3773">
        <w:t>?</w:t>
      </w:r>
    </w:p>
    <w:p w14:paraId="5F57CC90" w14:textId="16668CAE" w:rsidR="005113C9" w:rsidRDefault="005113C9" w:rsidP="005113C9">
      <w:proofErr w:type="spellStart"/>
      <w:r w:rsidRPr="005113C9">
        <w:t>FastPWM</w:t>
      </w:r>
      <w:proofErr w:type="spellEnd"/>
      <w:r w:rsidRPr="005113C9">
        <w:t xml:space="preserve"> из граничного значения перейдет к противоположному граничному (из 255 в 0), </w:t>
      </w:r>
      <w:proofErr w:type="spellStart"/>
      <w:r w:rsidRPr="005113C9">
        <w:t>Phase</w:t>
      </w:r>
      <w:proofErr w:type="spellEnd"/>
      <w:r w:rsidRPr="005113C9">
        <w:t xml:space="preserve"> </w:t>
      </w:r>
      <w:proofErr w:type="spellStart"/>
      <w:r w:rsidRPr="005113C9">
        <w:t>Correct</w:t>
      </w:r>
      <w:proofErr w:type="spellEnd"/>
      <w:r w:rsidRPr="005113C9">
        <w:t xml:space="preserve"> PWM при достижении граничного значения пойдет в обратную сторону (из 255 в 254).</w:t>
      </w:r>
    </w:p>
    <w:p w14:paraId="0A1E5AD5" w14:textId="373EA8C1" w:rsidR="0007412C" w:rsidRDefault="0007412C" w:rsidP="00130111">
      <w:pPr>
        <w:pStyle w:val="a3"/>
        <w:numPr>
          <w:ilvl w:val="0"/>
          <w:numId w:val="10"/>
        </w:numPr>
      </w:pPr>
      <w:r>
        <w:t>Перечислите все возможности по настройке ШИМ для 16-разрядного таймера-счётчика.</w:t>
      </w:r>
    </w:p>
    <w:p w14:paraId="111D9736" w14:textId="0673F2DD" w:rsidR="00130111" w:rsidRPr="009B1779" w:rsidRDefault="00130111" w:rsidP="00130111">
      <w:r>
        <w:rPr>
          <w:color w:val="000000"/>
        </w:rPr>
        <w:t>Можно настроить: скважность</w:t>
      </w:r>
      <w:r w:rsidRPr="00130111">
        <w:rPr>
          <w:color w:val="000000"/>
        </w:rPr>
        <w:t>,</w:t>
      </w:r>
      <w:r>
        <w:rPr>
          <w:color w:val="000000"/>
        </w:rPr>
        <w:t xml:space="preserve"> период сигнала, режим работы ШИМ и режим взаимодействия таймеров </w:t>
      </w:r>
      <w:r>
        <w:rPr>
          <w:color w:val="000000"/>
          <w:lang w:val="en-US"/>
        </w:rPr>
        <w:t>A</w:t>
      </w:r>
      <w:r w:rsidRPr="00130111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B</w:t>
      </w:r>
      <w:r>
        <w:rPr>
          <w:color w:val="000000"/>
        </w:rPr>
        <w:t>.</w:t>
      </w:r>
    </w:p>
    <w:p w14:paraId="498F4384" w14:textId="77777777" w:rsidR="009568D8" w:rsidRDefault="009568D8" w:rsidP="009568D8">
      <w:pPr>
        <w:pStyle w:val="1"/>
        <w:spacing w:before="120" w:line="276" w:lineRule="auto"/>
        <w:contextualSpacing/>
        <w:jc w:val="both"/>
      </w:pPr>
      <w:r>
        <w:t>Выводы по лабораторной работе</w:t>
      </w:r>
    </w:p>
    <w:p w14:paraId="181E0A41" w14:textId="3F2564FB" w:rsidR="00C72989" w:rsidRPr="00C72989" w:rsidRDefault="00D96AE0" w:rsidP="00C72989">
      <w:r>
        <w:t xml:space="preserve">В результате выполнения лабораторной работы были получены навыки работы с прерыванием </w:t>
      </w:r>
      <w:r>
        <w:rPr>
          <w:lang w:val="en-US"/>
        </w:rPr>
        <w:t>ADC</w:t>
      </w:r>
      <w:r>
        <w:t xml:space="preserve">, с таймерами </w:t>
      </w:r>
      <w:r>
        <w:rPr>
          <w:lang w:val="en-US"/>
        </w:rPr>
        <w:t>T</w:t>
      </w:r>
      <w:r w:rsidRPr="00C269FA">
        <w:t xml:space="preserve">2 </w:t>
      </w:r>
      <w:r>
        <w:t xml:space="preserve">и </w:t>
      </w:r>
      <w:r>
        <w:rPr>
          <w:lang w:val="en-US"/>
        </w:rPr>
        <w:t>T</w:t>
      </w:r>
      <w:r w:rsidRPr="00C269FA">
        <w:t xml:space="preserve">1, </w:t>
      </w:r>
      <w:r>
        <w:t>а также настройки их работы в режиме ШИМ. Все эти навыки были применены на практике.</w:t>
      </w:r>
    </w:p>
    <w:p w14:paraId="537C1749" w14:textId="77777777" w:rsidR="00C72989" w:rsidRDefault="00C72989">
      <w:pPr>
        <w:spacing w:after="160" w:line="259" w:lineRule="auto"/>
        <w:ind w:firstLine="0"/>
        <w:jc w:val="left"/>
      </w:pPr>
      <w:r>
        <w:br w:type="page"/>
      </w:r>
    </w:p>
    <w:p w14:paraId="5A9623C9" w14:textId="77777777" w:rsidR="007A593E" w:rsidRDefault="007A593E" w:rsidP="007A593E">
      <w:pPr>
        <w:pStyle w:val="1"/>
        <w:numPr>
          <w:ilvl w:val="0"/>
          <w:numId w:val="0"/>
        </w:numPr>
        <w:ind w:firstLine="7513"/>
        <w:jc w:val="center"/>
        <w:rPr>
          <w:b w:val="0"/>
        </w:rPr>
      </w:pPr>
      <w:r>
        <w:lastRenderedPageBreak/>
        <w:t>Приложение </w:t>
      </w:r>
      <w:r w:rsidRPr="00363A6A">
        <w:t>1</w:t>
      </w:r>
      <w:r>
        <w:br/>
      </w:r>
      <w:r w:rsidRPr="001E3698">
        <w:rPr>
          <w:b w:val="0"/>
        </w:rPr>
        <w:t xml:space="preserve">Комментированный листинг программы для МК на языке </w:t>
      </w:r>
      <w:r>
        <w:rPr>
          <w:b w:val="0"/>
        </w:rPr>
        <w:t>Си</w:t>
      </w:r>
    </w:p>
    <w:p w14:paraId="4CE7AECF" w14:textId="77777777" w:rsidR="007A593E" w:rsidRDefault="007A593E" w:rsidP="007A593E"/>
    <w:p w14:paraId="12787DA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#include &lt;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avr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/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io.h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&gt;</w:t>
      </w:r>
    </w:p>
    <w:p w14:paraId="33781BD9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#include &lt;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avr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/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interrupt.h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&gt;</w:t>
      </w:r>
    </w:p>
    <w:p w14:paraId="21D11A91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#include &lt;util/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delay.h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&gt;</w:t>
      </w:r>
    </w:p>
    <w:p w14:paraId="6DF4F222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68F9EACD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#define ADC_MAX 1024</w:t>
      </w:r>
    </w:p>
    <w:p w14:paraId="56B19C67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>#define ADC_H_STEP 42//чуть меньше, чтобы можно было максимальное получить</w:t>
      </w:r>
    </w:p>
    <w:p w14:paraId="76CA04C4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>#define ADC_P_STEP 69//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чусть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 xml:space="preserve"> больше, чтобы нельзя было максимальное получить (всегда прибавляется 1)</w:t>
      </w:r>
    </w:p>
    <w:p w14:paraId="3F25BBE1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#define OCR2_H_STEP 10</w:t>
      </w:r>
    </w:p>
    <w:p w14:paraId="25A57723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#define OCR2_P_STEP 17</w:t>
      </w:r>
    </w:p>
    <w:p w14:paraId="57D84FBB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#define PARAM_CYCLES 1500</w:t>
      </w:r>
    </w:p>
    <w:p w14:paraId="2077A6DB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2948E4F2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i/>
          <w:iCs/>
          <w:sz w:val="20"/>
          <w:szCs w:val="20"/>
          <w:highlight w:val="white"/>
          <w:lang w:val="en-US"/>
        </w:rPr>
        <w:t>uint8_t</w:t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setting_mode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; //</w:t>
      </w:r>
      <w:r w:rsidRPr="00F77C7A">
        <w:rPr>
          <w:rFonts w:ascii="Courier New" w:hAnsi="Courier New" w:cs="Courier New"/>
          <w:sz w:val="20"/>
          <w:szCs w:val="20"/>
          <w:highlight w:val="white"/>
        </w:rPr>
        <w:t>режим</w:t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7C7A">
        <w:rPr>
          <w:rFonts w:ascii="Courier New" w:hAnsi="Courier New" w:cs="Courier New"/>
          <w:sz w:val="20"/>
          <w:szCs w:val="20"/>
          <w:highlight w:val="white"/>
        </w:rPr>
        <w:t>работы</w:t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: 0 - </w:t>
      </w:r>
      <w:r w:rsidRPr="00F77C7A">
        <w:rPr>
          <w:rFonts w:ascii="Courier New" w:hAnsi="Courier New" w:cs="Courier New"/>
          <w:sz w:val="20"/>
          <w:szCs w:val="20"/>
          <w:highlight w:val="white"/>
        </w:rPr>
        <w:t>гирлянда</w:t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, 1 - </w:t>
      </w:r>
      <w:r w:rsidRPr="00F77C7A">
        <w:rPr>
          <w:rFonts w:ascii="Courier New" w:hAnsi="Courier New" w:cs="Courier New"/>
          <w:sz w:val="20"/>
          <w:szCs w:val="20"/>
          <w:highlight w:val="white"/>
        </w:rPr>
        <w:t>настройка</w:t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</w:p>
    <w:p w14:paraId="6C83D308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1843BFD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unsigned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int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 xml:space="preserve"> PERIOD,//Период мигания параметра</w:t>
      </w:r>
    </w:p>
    <w:p w14:paraId="7A22433C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cycles,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param_cycles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=0;</w:t>
      </w:r>
    </w:p>
    <w:p w14:paraId="0F7A493D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i/>
          <w:iCs/>
          <w:sz w:val="20"/>
          <w:szCs w:val="20"/>
          <w:highlight w:val="white"/>
          <w:lang w:val="en-US"/>
        </w:rPr>
        <w:t>uint8_t</w:t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x,y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,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garland_state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=1;</w:t>
      </w:r>
    </w:p>
    <w:p w14:paraId="6158672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i/>
          <w:iCs/>
          <w:sz w:val="20"/>
          <w:szCs w:val="20"/>
          <w:highlight w:val="white"/>
          <w:lang w:val="en-US"/>
        </w:rPr>
        <w:t>uint8_t</w:t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a,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param_mode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=1;</w:t>
      </w:r>
    </w:p>
    <w:p w14:paraId="177918C9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1BB8888D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unsigned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char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high_adc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>=0,low_adc=0;//для временного хранения младшего и старшего байта регистровой пары в АЦП-прерывании</w:t>
      </w:r>
    </w:p>
    <w:p w14:paraId="115B3F2D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unsigned int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adc_value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74934C6E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51E802CF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//0 - 9, A - F, -</w:t>
      </w:r>
    </w:p>
    <w:p w14:paraId="4CC099F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const unsigned char codes[17]=</w:t>
      </w:r>
    </w:p>
    <w:p w14:paraId="13DE64C1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55CC0E6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0x3f, //0</w:t>
      </w:r>
    </w:p>
    <w:p w14:paraId="1051CB3B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0x06, //1</w:t>
      </w:r>
    </w:p>
    <w:p w14:paraId="2CEE5E4B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0x5b, //2</w:t>
      </w:r>
    </w:p>
    <w:p w14:paraId="4FA41E24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0x4f, //3</w:t>
      </w:r>
    </w:p>
    <w:p w14:paraId="66251C13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0x66, //4</w:t>
      </w:r>
    </w:p>
    <w:p w14:paraId="38B2EC4E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0x6d, //5</w:t>
      </w:r>
    </w:p>
    <w:p w14:paraId="4320394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0x7d, //6</w:t>
      </w:r>
    </w:p>
    <w:p w14:paraId="46429443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0x07, //7</w:t>
      </w:r>
    </w:p>
    <w:p w14:paraId="033EBA04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0x7f, //8</w:t>
      </w:r>
    </w:p>
    <w:p w14:paraId="1872DF9B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0x6f, //9</w:t>
      </w:r>
    </w:p>
    <w:p w14:paraId="09F900F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0x77, //A</w:t>
      </w:r>
    </w:p>
    <w:p w14:paraId="30A71BC3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0x7C, //b</w:t>
      </w:r>
    </w:p>
    <w:p w14:paraId="15E0D06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0x39, //C</w:t>
      </w:r>
    </w:p>
    <w:p w14:paraId="6CA69FC1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</w:rPr>
        <w:t>0x5E, //d</w:t>
      </w:r>
    </w:p>
    <w:p w14:paraId="4F4BA7BF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0x79, //E</w:t>
      </w:r>
    </w:p>
    <w:p w14:paraId="246F355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0x71, //F</w:t>
      </w:r>
    </w:p>
    <w:p w14:paraId="595CF941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0x40, //-</w:t>
      </w:r>
    </w:p>
    <w:p w14:paraId="5ED31F7C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>};</w:t>
      </w:r>
    </w:p>
    <w:p w14:paraId="646BAEF6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</w:p>
    <w:p w14:paraId="1224082F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 xml:space="preserve">//массив, который выводим на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семисегментник</w:t>
      </w:r>
      <w:proofErr w:type="spellEnd"/>
    </w:p>
    <w:p w14:paraId="0B5AAD5F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unsigned char data[3]={0x00,0x00,0x00};</w:t>
      </w:r>
    </w:p>
    <w:p w14:paraId="30B9D521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</w:p>
    <w:p w14:paraId="64320EA1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i/>
          <w:iCs/>
          <w:sz w:val="20"/>
          <w:szCs w:val="20"/>
          <w:highlight w:val="white"/>
        </w:rPr>
        <w:t>uint8_t</w:t>
      </w:r>
      <w:r w:rsidRPr="00F77C7A">
        <w:rPr>
          <w:rFonts w:ascii="Courier New" w:hAnsi="Courier New" w:cs="Courier New"/>
          <w:sz w:val="20"/>
          <w:szCs w:val="20"/>
          <w:highlight w:val="white"/>
        </w:rPr>
        <w:t xml:space="preserve"> b[3]={0x0F, 0xFF, 0x00};//число b - выводится на гирлянду</w:t>
      </w:r>
    </w:p>
    <w:p w14:paraId="6F6826CE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</w:p>
    <w:p w14:paraId="09A59165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i/>
          <w:iCs/>
          <w:sz w:val="20"/>
          <w:szCs w:val="20"/>
          <w:highlight w:val="white"/>
          <w:lang w:val="en-US"/>
        </w:rPr>
        <w:t>uint8_t</w:t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h_p_mode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1;//0 - h, 1 - p</w:t>
      </w:r>
    </w:p>
    <w:p w14:paraId="2FC77A2D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i/>
          <w:iCs/>
          <w:sz w:val="20"/>
          <w:szCs w:val="20"/>
          <w:highlight w:val="white"/>
        </w:rPr>
        <w:t>uint8_t</w:t>
      </w:r>
      <w:r w:rsidRPr="00F77C7A">
        <w:rPr>
          <w:rFonts w:ascii="Courier New" w:hAnsi="Courier New" w:cs="Courier New"/>
          <w:sz w:val="20"/>
          <w:szCs w:val="20"/>
          <w:highlight w:val="white"/>
        </w:rPr>
        <w:t xml:space="preserve"> p=1;//количество миганий в 2 секунды</w:t>
      </w:r>
    </w:p>
    <w:p w14:paraId="12A6E9D1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i/>
          <w:iCs/>
          <w:sz w:val="20"/>
          <w:szCs w:val="20"/>
          <w:highlight w:val="white"/>
        </w:rPr>
        <w:t>uint8_t</w:t>
      </w:r>
      <w:r w:rsidRPr="00F77C7A">
        <w:rPr>
          <w:rFonts w:ascii="Courier New" w:hAnsi="Courier New" w:cs="Courier New"/>
          <w:sz w:val="20"/>
          <w:szCs w:val="20"/>
          <w:highlight w:val="white"/>
        </w:rPr>
        <w:t xml:space="preserve"> h = 12;//шаг</w:t>
      </w:r>
    </w:p>
    <w:p w14:paraId="2864A5C2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i/>
          <w:iCs/>
          <w:sz w:val="20"/>
          <w:szCs w:val="20"/>
          <w:highlight w:val="white"/>
        </w:rPr>
        <w:t>uint8_t</w:t>
      </w:r>
      <w:r w:rsidRPr="00F77C7A">
        <w:rPr>
          <w:rFonts w:ascii="Courier New" w:hAnsi="Courier New" w:cs="Courier New"/>
          <w:sz w:val="20"/>
          <w:szCs w:val="20"/>
          <w:highlight w:val="white"/>
        </w:rPr>
        <w:t xml:space="preserve"> d = 1;//начальное смещение</w:t>
      </w:r>
    </w:p>
    <w:p w14:paraId="3837CB1C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</w:p>
    <w:p w14:paraId="4F77BD86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 xml:space="preserve">//значения для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семисегментного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 xml:space="preserve"> индикатора</w:t>
      </w:r>
    </w:p>
    <w:p w14:paraId="3FAE9B0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 xml:space="preserve">#define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h_char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 xml:space="preserve"> 0b01110110;</w:t>
      </w:r>
    </w:p>
    <w:p w14:paraId="287EB4E9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#define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p_char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0b01110011;</w:t>
      </w:r>
    </w:p>
    <w:p w14:paraId="1FEF262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#define point  0b10000000;</w:t>
      </w:r>
    </w:p>
    <w:p w14:paraId="3497D2BB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3F7C0F9F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void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output_mode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()</w:t>
      </w:r>
    </w:p>
    <w:p w14:paraId="15702FBD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0BE42B7F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if (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h_p_mode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0) </w:t>
      </w:r>
    </w:p>
    <w:p w14:paraId="4B6565B4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0BFB7792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lastRenderedPageBreak/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 xml:space="preserve">data[0] =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h_char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4926D2F6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717806AC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 xml:space="preserve">else </w:t>
      </w:r>
    </w:p>
    <w:p w14:paraId="24A4F67D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6790D294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 xml:space="preserve">data[0] =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p_char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39EB684F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170D71CC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data[0]+=point;</w:t>
      </w:r>
    </w:p>
    <w:p w14:paraId="79D36371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3D9AD911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7886341E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void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output_num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()</w:t>
      </w:r>
    </w:p>
    <w:p w14:paraId="4F8A6606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0B78C93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//h</w:t>
      </w:r>
    </w:p>
    <w:p w14:paraId="33CC6FC4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if(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h_p_mode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==0)</w:t>
      </w:r>
    </w:p>
    <w:p w14:paraId="44E886CC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27881CB9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if (h&lt;12)</w:t>
      </w:r>
    </w:p>
    <w:p w14:paraId="2BC2AC2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6653A19F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data[1] = codes[16];</w:t>
      </w:r>
    </w:p>
    <w:p w14:paraId="316C2CD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data[2]=codes[12-h];</w:t>
      </w:r>
    </w:p>
    <w:p w14:paraId="1E0163BD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365C1A82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else</w:t>
      </w:r>
    </w:p>
    <w:p w14:paraId="0671C6B2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data[1]=codes[h-12];</w:t>
      </w:r>
    </w:p>
    <w:p w14:paraId="55E0497E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187054C5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else//p</w:t>
      </w:r>
    </w:p>
    <w:p w14:paraId="2870D5EC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data[1]=codes[p];</w:t>
      </w:r>
    </w:p>
    <w:p w14:paraId="0BCB75BC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17706D37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4F1A8822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void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set_param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()</w:t>
      </w:r>
    </w:p>
    <w:p w14:paraId="47E5602F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>{</w:t>
      </w:r>
    </w:p>
    <w:p w14:paraId="45A7D12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data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>[2]=0x00;//0-1 байты всегда будут меняться в функции, 2-ый не всегда - тушим его</w:t>
      </w:r>
    </w:p>
    <w:p w14:paraId="520EA199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output_mode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165A56C8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output_num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22BFF539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392F58E2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6871B363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void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output_param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()</w:t>
      </w:r>
    </w:p>
    <w:p w14:paraId="6CFBBC45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1072A512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i/>
          <w:iCs/>
          <w:sz w:val="20"/>
          <w:szCs w:val="20"/>
          <w:highlight w:val="white"/>
          <w:lang w:val="en-US"/>
        </w:rPr>
        <w:t>uint8_t</w:t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p_C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=PORTC,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p_A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=PORTA,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ind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=0, num=1&lt;&lt;3;</w:t>
      </w:r>
    </w:p>
    <w:p w14:paraId="19335CB6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</w:rPr>
        <w:t>a=255;</w:t>
      </w:r>
    </w:p>
    <w:p w14:paraId="62787C4B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//мини ожидание, пользователю будет незаметно</w:t>
      </w:r>
    </w:p>
    <w:p w14:paraId="434542B4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if (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param_cycles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&gt;=PARAM_CYCLES)</w:t>
      </w:r>
    </w:p>
    <w:p w14:paraId="531CDE16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1580E503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param_mode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=(param_mode+1)%2;//</w:t>
      </w:r>
      <w:r w:rsidRPr="00F77C7A">
        <w:rPr>
          <w:rFonts w:ascii="Courier New" w:hAnsi="Courier New" w:cs="Courier New"/>
          <w:sz w:val="20"/>
          <w:szCs w:val="20"/>
          <w:highlight w:val="white"/>
        </w:rPr>
        <w:t>мигание</w:t>
      </w:r>
    </w:p>
    <w:p w14:paraId="0CDE509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param_cycles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=0;</w:t>
      </w:r>
    </w:p>
    <w:p w14:paraId="47C6D36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</w:rPr>
        <w:t>}</w:t>
      </w:r>
    </w:p>
    <w:p w14:paraId="31A7E2E4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 xml:space="preserve">//вывод на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семисегментный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 xml:space="preserve"> индикатор 4 символа</w:t>
      </w:r>
    </w:p>
    <w:p w14:paraId="10B81694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 xml:space="preserve"> (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param_mode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>==1)</w:t>
      </w:r>
    </w:p>
    <w:p w14:paraId="0146E5C4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17E933F2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for (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ind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=0;ind&lt;3;ind++)</w:t>
      </w:r>
    </w:p>
    <w:p w14:paraId="687A970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420154F4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PORTA=num;</w:t>
      </w:r>
    </w:p>
    <w:p w14:paraId="4824EF9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PORTC=data[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ind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];</w:t>
      </w:r>
    </w:p>
    <w:p w14:paraId="4C08D46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i/>
          <w:iCs/>
          <w:sz w:val="20"/>
          <w:szCs w:val="20"/>
          <w:highlight w:val="white"/>
          <w:lang w:val="en-US"/>
        </w:rPr>
        <w:t>_</w:t>
      </w:r>
      <w:proofErr w:type="spellStart"/>
      <w:r w:rsidRPr="00F77C7A">
        <w:rPr>
          <w:rFonts w:ascii="Courier New" w:hAnsi="Courier New" w:cs="Courier New"/>
          <w:i/>
          <w:iCs/>
          <w:sz w:val="20"/>
          <w:szCs w:val="20"/>
          <w:highlight w:val="white"/>
          <w:lang w:val="en-US"/>
        </w:rPr>
        <w:t>delay_ms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(20);</w:t>
      </w:r>
    </w:p>
    <w:p w14:paraId="09C9CED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param_cycles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+=20;</w:t>
      </w:r>
    </w:p>
    <w:p w14:paraId="1E0FAF0C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num&gt;&gt;=1;</w:t>
      </w:r>
    </w:p>
    <w:p w14:paraId="5ABB1CA6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5746FC79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PORTA=num;</w:t>
      </w:r>
    </w:p>
    <w:p w14:paraId="59508493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PORTC=0x00;</w:t>
      </w:r>
    </w:p>
    <w:p w14:paraId="00FAD459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i/>
          <w:iCs/>
          <w:sz w:val="20"/>
          <w:szCs w:val="20"/>
          <w:highlight w:val="white"/>
          <w:lang w:val="en-US"/>
        </w:rPr>
        <w:t>_</w:t>
      </w:r>
      <w:proofErr w:type="spellStart"/>
      <w:r w:rsidRPr="00F77C7A">
        <w:rPr>
          <w:rFonts w:ascii="Courier New" w:hAnsi="Courier New" w:cs="Courier New"/>
          <w:i/>
          <w:iCs/>
          <w:sz w:val="20"/>
          <w:szCs w:val="20"/>
          <w:highlight w:val="white"/>
          <w:lang w:val="en-US"/>
        </w:rPr>
        <w:t>delay_ms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(20);</w:t>
      </w:r>
    </w:p>
    <w:p w14:paraId="31B0FEC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param_cycles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+=20;</w:t>
      </w:r>
    </w:p>
    <w:p w14:paraId="6E29C9DD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</w:rPr>
        <w:t>}</w:t>
      </w:r>
    </w:p>
    <w:p w14:paraId="54321EE1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//вывод параметра, значение не выводится</w:t>
      </w:r>
    </w:p>
    <w:p w14:paraId="21D77C13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else</w:t>
      </w:r>
      <w:proofErr w:type="spellEnd"/>
    </w:p>
    <w:p w14:paraId="62BFB2AD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6F368584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PORTA=num;</w:t>
      </w:r>
    </w:p>
    <w:p w14:paraId="19ACFDA9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PORTC=data[0];</w:t>
      </w:r>
    </w:p>
    <w:p w14:paraId="1C8BF4AB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i/>
          <w:iCs/>
          <w:sz w:val="20"/>
          <w:szCs w:val="20"/>
          <w:highlight w:val="white"/>
          <w:lang w:val="en-US"/>
        </w:rPr>
        <w:t>_</w:t>
      </w:r>
      <w:proofErr w:type="spellStart"/>
      <w:r w:rsidRPr="00F77C7A">
        <w:rPr>
          <w:rFonts w:ascii="Courier New" w:hAnsi="Courier New" w:cs="Courier New"/>
          <w:i/>
          <w:iCs/>
          <w:sz w:val="20"/>
          <w:szCs w:val="20"/>
          <w:highlight w:val="white"/>
          <w:lang w:val="en-US"/>
        </w:rPr>
        <w:t>delay_ms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(20);</w:t>
      </w:r>
    </w:p>
    <w:p w14:paraId="40360768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param_cycles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+=20;</w:t>
      </w:r>
    </w:p>
    <w:p w14:paraId="73C6FEF7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num&gt;&gt;=1;</w:t>
      </w:r>
    </w:p>
    <w:p w14:paraId="34302FEF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lastRenderedPageBreak/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for (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ind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=1;ind&lt;3;ind++)</w:t>
      </w:r>
    </w:p>
    <w:p w14:paraId="37ABB45F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51338477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PORTA=num;</w:t>
      </w:r>
    </w:p>
    <w:p w14:paraId="406DAEE9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PORTC=0x00;</w:t>
      </w:r>
    </w:p>
    <w:p w14:paraId="4ADBE6C7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i/>
          <w:iCs/>
          <w:sz w:val="20"/>
          <w:szCs w:val="20"/>
          <w:highlight w:val="white"/>
          <w:lang w:val="en-US"/>
        </w:rPr>
        <w:t>_</w:t>
      </w:r>
      <w:proofErr w:type="spellStart"/>
      <w:r w:rsidRPr="00F77C7A">
        <w:rPr>
          <w:rFonts w:ascii="Courier New" w:hAnsi="Courier New" w:cs="Courier New"/>
          <w:i/>
          <w:iCs/>
          <w:sz w:val="20"/>
          <w:szCs w:val="20"/>
          <w:highlight w:val="white"/>
          <w:lang w:val="en-US"/>
        </w:rPr>
        <w:t>delay_ms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(20);</w:t>
      </w:r>
    </w:p>
    <w:p w14:paraId="71313ABB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param_cycles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+=20;</w:t>
      </w:r>
    </w:p>
    <w:p w14:paraId="08A6FAFE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num&gt;&gt;=1;</w:t>
      </w:r>
    </w:p>
    <w:p w14:paraId="08F79AD9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1DFC2FA1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PORTA=num;</w:t>
      </w:r>
    </w:p>
    <w:p w14:paraId="6EBC013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PORTC=0x00;</w:t>
      </w:r>
    </w:p>
    <w:p w14:paraId="3D867624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i/>
          <w:iCs/>
          <w:sz w:val="20"/>
          <w:szCs w:val="20"/>
          <w:highlight w:val="white"/>
          <w:lang w:val="en-US"/>
        </w:rPr>
        <w:t>_</w:t>
      </w:r>
      <w:proofErr w:type="spellStart"/>
      <w:r w:rsidRPr="00F77C7A">
        <w:rPr>
          <w:rFonts w:ascii="Courier New" w:hAnsi="Courier New" w:cs="Courier New"/>
          <w:i/>
          <w:iCs/>
          <w:sz w:val="20"/>
          <w:szCs w:val="20"/>
          <w:highlight w:val="white"/>
          <w:lang w:val="en-US"/>
        </w:rPr>
        <w:t>delay_ms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(20);</w:t>
      </w:r>
    </w:p>
    <w:p w14:paraId="6A6F058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param_cycles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+=20;</w:t>
      </w:r>
    </w:p>
    <w:p w14:paraId="40345D65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33EFB28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PORTC=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p_C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0D9FA4EE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PORTA=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p_A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;</w:t>
      </w:r>
    </w:p>
    <w:p w14:paraId="4086FC6D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>}</w:t>
      </w:r>
    </w:p>
    <w:p w14:paraId="158EC3C2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</w:p>
    <w:p w14:paraId="20F89B02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void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start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>()</w:t>
      </w:r>
    </w:p>
    <w:p w14:paraId="7C5F51AC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>{</w:t>
      </w:r>
    </w:p>
    <w:p w14:paraId="6FCD2B4B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// настройка портов ввода-вывода</w:t>
      </w:r>
    </w:p>
    <w:p w14:paraId="2D02C72C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DDRA = 0xdf;//Вывод PA5 настроен на ввод, для работы гирлянды он игнорируется (изменения в логику работы гирлянды не вносятся).</w:t>
      </w:r>
    </w:p>
    <w:p w14:paraId="5E9F9E4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DDRB = 0xff;</w:t>
      </w:r>
    </w:p>
    <w:p w14:paraId="2C86F117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DDRC = 0xff;</w:t>
      </w:r>
    </w:p>
    <w:p w14:paraId="4FDBD227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DDRD = 0xf3;//PD2 - смена режима, PD3 - смена настраиваемого параметра</w:t>
      </w:r>
    </w:p>
    <w:p w14:paraId="3F19F0FE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//яркость PD7 показывает степень отдаленности настраиваемого параметра от левой границы\</w:t>
      </w:r>
    </w:p>
    <w:p w14:paraId="613F1D68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яркость PD4 - от правой границы</w:t>
      </w:r>
    </w:p>
    <w:p w14:paraId="4D581684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</w:p>
    <w:p w14:paraId="4764A9D5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// установка глобальных переменных</w:t>
      </w:r>
    </w:p>
    <w:p w14:paraId="7BD42F16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setting_mode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 xml:space="preserve"> = 0; // при включении запускается режим гирлянды</w:t>
      </w:r>
    </w:p>
    <w:p w14:paraId="161F4F9D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</w:p>
    <w:p w14:paraId="4A3DEDCF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//</w:t>
      </w:r>
      <w:r w:rsidRPr="00F77C7A">
        <w:rPr>
          <w:rFonts w:ascii="Courier New" w:hAnsi="Courier New" w:cs="Courier New"/>
          <w:sz w:val="20"/>
          <w:szCs w:val="20"/>
          <w:highlight w:val="white"/>
        </w:rPr>
        <w:t>делается</w:t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7C7A">
        <w:rPr>
          <w:rFonts w:ascii="Courier New" w:hAnsi="Courier New" w:cs="Courier New"/>
          <w:sz w:val="20"/>
          <w:szCs w:val="20"/>
          <w:highlight w:val="white"/>
        </w:rPr>
        <w:t>начальный</w:t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7C7A">
        <w:rPr>
          <w:rFonts w:ascii="Courier New" w:hAnsi="Courier New" w:cs="Courier New"/>
          <w:sz w:val="20"/>
          <w:szCs w:val="20"/>
          <w:highlight w:val="white"/>
        </w:rPr>
        <w:t>сдвиг</w:t>
      </w:r>
    </w:p>
    <w:p w14:paraId="44D90BBF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 xml:space="preserve">for (unsigned char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i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=0;i&lt;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d;i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++)</w:t>
      </w:r>
    </w:p>
    <w:p w14:paraId="55A4674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1F1B77F9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i/>
          <w:iCs/>
          <w:sz w:val="20"/>
          <w:szCs w:val="20"/>
          <w:highlight w:val="white"/>
          <w:lang w:val="en-US"/>
        </w:rPr>
        <w:t>uint8_t</w:t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C=b[0]/128;</w:t>
      </w:r>
    </w:p>
    <w:p w14:paraId="7BD6491F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</w:rPr>
        <w:t>b[0]&lt;&lt;=1;</w:t>
      </w:r>
    </w:p>
    <w:p w14:paraId="66C016E8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b[0]+=b[1]/128;//самый старший бит</w:t>
      </w:r>
    </w:p>
    <w:p w14:paraId="723BAACE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b[1]&lt;&lt;=1;</w:t>
      </w:r>
    </w:p>
    <w:p w14:paraId="76148995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b[1]+=b[2]/128;</w:t>
      </w:r>
    </w:p>
    <w:p w14:paraId="0CEF16F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b[2]&lt;&lt;=1;</w:t>
      </w:r>
    </w:p>
    <w:p w14:paraId="4B4FA7C4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b[2]+=C;</w:t>
      </w:r>
    </w:p>
    <w:p w14:paraId="49E3D4FB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446E85A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</w:p>
    <w:p w14:paraId="5F0A947C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PORTA=b[0];</w:t>
      </w:r>
    </w:p>
    <w:p w14:paraId="33EF4F0F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</w:rPr>
        <w:t>PORTB=b[1];</w:t>
      </w:r>
    </w:p>
    <w:p w14:paraId="7EB8CF82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PORTC=b[2];</w:t>
      </w:r>
    </w:p>
    <w:p w14:paraId="12FD9EFF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PORTD=0x90;//включаем PD7 и PD4 для показания отдаленности настраиваемого параметра</w:t>
      </w:r>
    </w:p>
    <w:p w14:paraId="26C95E5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</w:p>
    <w:p w14:paraId="163561A3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// настройка внешних прерываний</w:t>
      </w:r>
    </w:p>
    <w:p w14:paraId="18EF73DF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MCUCR |= (3&lt;&lt;ISC00)|(3&lt;&lt;ISC10); // устанавливаем внешние прерывания INT0 и INT1 на срабатывание по переднему фронту (переход 0 -&gt; 1)</w:t>
      </w:r>
    </w:p>
    <w:p w14:paraId="353CFAB1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</w:p>
    <w:p w14:paraId="7F6A397B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GIFR = (1&lt;&lt;INT0)|(1&lt;&lt;INT1); // сброс флагов в регистре GIFR (исключение ложного срабатывания прерываний в момент включения)</w:t>
      </w:r>
    </w:p>
    <w:p w14:paraId="292C1414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GICR |= (1&lt;&lt;INT0)|(1&lt;&lt;INT1); // разрешение прерываний INT0</w:t>
      </w:r>
    </w:p>
    <w:p w14:paraId="1B0B086D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</w:p>
    <w:p w14:paraId="114F0A2D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sei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>(); // разрешаем работу прерываний</w:t>
      </w:r>
    </w:p>
    <w:p w14:paraId="20462C41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</w:p>
    <w:p w14:paraId="3F1C6D2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set_param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>();</w:t>
      </w:r>
    </w:p>
    <w:p w14:paraId="4094BCE6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251F98D3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4836A54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void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change_garland_state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()</w:t>
      </w:r>
    </w:p>
    <w:p w14:paraId="736E76D7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6FD21A34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cycles=0;</w:t>
      </w:r>
    </w:p>
    <w:p w14:paraId="6A441FB8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garland_state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>=(garland_state+1)%2;//определяем новое состояние</w:t>
      </w:r>
    </w:p>
    <w:p w14:paraId="5281C629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 xml:space="preserve"> (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garland_state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>)//делаем сдвиг и зажигаем</w:t>
      </w:r>
    </w:p>
    <w:p w14:paraId="579BF772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1570C77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lastRenderedPageBreak/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if (h&lt;12)</w:t>
      </w:r>
    </w:p>
    <w:p w14:paraId="22A15ED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23C08845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i/>
          <w:iCs/>
          <w:sz w:val="20"/>
          <w:szCs w:val="20"/>
          <w:highlight w:val="white"/>
          <w:lang w:val="en-US"/>
        </w:rPr>
        <w:t>uint8_t</w:t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h_cpy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=12-h;</w:t>
      </w:r>
    </w:p>
    <w:p w14:paraId="2C3885F3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 xml:space="preserve">for (unsigned char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i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=0;i&lt;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h_cpy;i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++)</w:t>
      </w:r>
    </w:p>
    <w:p w14:paraId="0F778EAD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78A93CB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i/>
          <w:iCs/>
          <w:sz w:val="20"/>
          <w:szCs w:val="20"/>
          <w:highlight w:val="white"/>
          <w:lang w:val="en-US"/>
        </w:rPr>
        <w:t>uint8_t</w:t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C=b[2]%2;</w:t>
      </w:r>
    </w:p>
    <w:p w14:paraId="0F8A34D6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b[2]&gt;&gt;=1;</w:t>
      </w:r>
    </w:p>
    <w:p w14:paraId="4419A3D3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b[2]+=b[1]%2&lt;&lt;7;</w:t>
      </w:r>
    </w:p>
    <w:p w14:paraId="26AEA454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b[1]&gt;&gt;=1;</w:t>
      </w:r>
    </w:p>
    <w:p w14:paraId="14E2F9B8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b[1]+=b[0]%2&lt;&lt;7;</w:t>
      </w:r>
    </w:p>
    <w:p w14:paraId="6292BB18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b[0]&gt;&gt;=1;</w:t>
      </w:r>
    </w:p>
    <w:p w14:paraId="32206AD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b[0]+=C&lt;&lt;7;</w:t>
      </w:r>
    </w:p>
    <w:p w14:paraId="20AFEC96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18140399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52DAB489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else</w:t>
      </w:r>
    </w:p>
    <w:p w14:paraId="2B4CCF33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3CB5B2C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i/>
          <w:iCs/>
          <w:sz w:val="20"/>
          <w:szCs w:val="20"/>
          <w:highlight w:val="white"/>
          <w:lang w:val="en-US"/>
        </w:rPr>
        <w:t>uint8_t</w:t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h_cpy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=h-12;</w:t>
      </w:r>
    </w:p>
    <w:p w14:paraId="2198D25E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 xml:space="preserve">for (unsigned char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i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=0;i&lt;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h_cpy;i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++)</w:t>
      </w:r>
    </w:p>
    <w:p w14:paraId="7ECB1199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4F6F164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i/>
          <w:iCs/>
          <w:sz w:val="20"/>
          <w:szCs w:val="20"/>
          <w:highlight w:val="white"/>
          <w:lang w:val="en-US"/>
        </w:rPr>
        <w:t>uint8_t</w:t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C=b[0]/128;</w:t>
      </w:r>
    </w:p>
    <w:p w14:paraId="73B6EA86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b[0]&lt;&lt;=1;</w:t>
      </w:r>
    </w:p>
    <w:p w14:paraId="4B50081F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b[0]+=b[1]/128;</w:t>
      </w:r>
    </w:p>
    <w:p w14:paraId="58546766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b[1]&lt;&lt;=1;</w:t>
      </w:r>
    </w:p>
    <w:p w14:paraId="390FA19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b[1]+=b[2]/128;</w:t>
      </w:r>
    </w:p>
    <w:p w14:paraId="27B759D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b[2]&lt;&lt;=1;</w:t>
      </w:r>
    </w:p>
    <w:p w14:paraId="3FFECFEB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b[2]+=C;</w:t>
      </w:r>
    </w:p>
    <w:p w14:paraId="2D7B4E67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6E7B8BB3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14AB3A68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PORTA=b[0];</w:t>
      </w:r>
    </w:p>
    <w:p w14:paraId="07EC5C4F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PORTB=b[1];</w:t>
      </w:r>
    </w:p>
    <w:p w14:paraId="119E02D7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PORTC=b[2];</w:t>
      </w:r>
    </w:p>
    <w:p w14:paraId="75DFB829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22A8F6BB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else//</w:t>
      </w:r>
      <w:r w:rsidRPr="00F77C7A">
        <w:rPr>
          <w:rFonts w:ascii="Courier New" w:hAnsi="Courier New" w:cs="Courier New"/>
          <w:sz w:val="20"/>
          <w:szCs w:val="20"/>
          <w:highlight w:val="white"/>
        </w:rPr>
        <w:t>тушим</w:t>
      </w:r>
    </w:p>
    <w:p w14:paraId="470E24E5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04AA518B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PORTA=0;</w:t>
      </w:r>
    </w:p>
    <w:p w14:paraId="1506E7A3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PORTB=0;</w:t>
      </w:r>
    </w:p>
    <w:p w14:paraId="44F11D26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PORTC=0;</w:t>
      </w:r>
    </w:p>
    <w:p w14:paraId="70F818D6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78DDC85E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6F5CBD73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53DCD5FE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void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ADC_Init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(void)</w:t>
      </w:r>
    </w:p>
    <w:p w14:paraId="5A0A5CCB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>{</w:t>
      </w:r>
    </w:p>
    <w:p w14:paraId="5A96CAAF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ADCSRA |= (1&lt;&lt;ADEN) // Разрешение использования АЦП</w:t>
      </w:r>
    </w:p>
    <w:p w14:paraId="65EA8DD6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|(1&lt;&lt;ADSC)//Запуск преобразования</w:t>
      </w:r>
    </w:p>
    <w:p w14:paraId="72504B04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|(1&lt;&lt;ADATE)//Непрерывный режим работы АЦП</w:t>
      </w:r>
    </w:p>
    <w:p w14:paraId="0D5AD776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|(1&lt;&lt;ADPS2)|(1&lt;&lt;ADPS1)|(1&lt;&lt;ADPS0)//Делитель 8МГц/128 = 64 кГц</w:t>
      </w:r>
    </w:p>
    <w:p w14:paraId="710878D8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|(1&lt;&lt;ADIE);//Разрешение прерывания от АЦП</w:t>
      </w:r>
    </w:p>
    <w:p w14:paraId="6D10F266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ADMUX |= (1&lt;&lt;REFS1)|(1&lt;&lt;REFS0)//Внутренний Источник ОН 2,56в, вход ADC0</w:t>
      </w:r>
    </w:p>
    <w:p w14:paraId="3E301DAE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|(1&lt;&lt;MUX2)|(1&lt;&lt;MUX0);//0101 для включения ADC5 - идет от PA5</w:t>
      </w:r>
    </w:p>
    <w:p w14:paraId="56EF61F8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388E450E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44FBFB62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//OCR2 </w:t>
      </w:r>
      <w:r w:rsidRPr="00F77C7A">
        <w:rPr>
          <w:rFonts w:ascii="Courier New" w:hAnsi="Courier New" w:cs="Courier New"/>
          <w:sz w:val="20"/>
          <w:szCs w:val="20"/>
          <w:highlight w:val="white"/>
        </w:rPr>
        <w:t>работает</w:t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7C7A">
        <w:rPr>
          <w:rFonts w:ascii="Courier New" w:hAnsi="Courier New" w:cs="Courier New"/>
          <w:sz w:val="20"/>
          <w:szCs w:val="20"/>
          <w:highlight w:val="white"/>
        </w:rPr>
        <w:t>с</w:t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PD7</w:t>
      </w:r>
    </w:p>
    <w:p w14:paraId="11E7BB84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void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init_PWM_timer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(void)</w:t>
      </w:r>
    </w:p>
    <w:p w14:paraId="0211736D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7285C01C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ASSR=0x00;</w:t>
      </w:r>
    </w:p>
    <w:p w14:paraId="1027F62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 xml:space="preserve">TCCR2=0b01101110; //Fast PWM, Clear OC2 on Compare Match, clkT2S/256 (From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prescaler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)\</w:t>
      </w:r>
    </w:p>
    <w:p w14:paraId="6819EF15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</w:rPr>
        <w:t>(реальная частота получится 8МГц/256 = 31250 Гц)</w:t>
      </w:r>
    </w:p>
    <w:p w14:paraId="45F5E114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 xml:space="preserve">TCNT2=0x00; //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Timer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 xml:space="preserve"> Value = 0 - Обнуление счетчика</w:t>
      </w:r>
    </w:p>
    <w:p w14:paraId="04C89E0D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 xml:space="preserve">OCR2=0x00;//скважность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шим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 xml:space="preserve"> (0 — это 0%, а FF — 100 %)</w:t>
      </w:r>
    </w:p>
    <w:p w14:paraId="1F640DC6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TIMSK|=0x00;</w:t>
      </w:r>
    </w:p>
    <w:p w14:paraId="5C712F7B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// Timer/Counter 1 initialization</w:t>
      </w:r>
    </w:p>
    <w:p w14:paraId="7D37779E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//0001 (WGM) - 8-bit mode</w:t>
      </w:r>
    </w:p>
    <w:p w14:paraId="53F4E4D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TCCR1A=0b00000001;</w:t>
      </w:r>
    </w:p>
    <w:p w14:paraId="74FC7428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TCCR1B=0b00010100;</w:t>
      </w:r>
    </w:p>
    <w:p w14:paraId="14011121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//Timer Value</w:t>
      </w:r>
    </w:p>
    <w:p w14:paraId="07FAD65D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</w:rPr>
        <w:t>TCNT1H=0x00;</w:t>
      </w:r>
    </w:p>
    <w:p w14:paraId="3CFE6A2E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TCNT1L=0x00;</w:t>
      </w:r>
    </w:p>
    <w:p w14:paraId="073C29A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lastRenderedPageBreak/>
        <w:tab/>
        <w:t>//скважность - OCR1AH не пользуемся, поэтому 0</w:t>
      </w:r>
    </w:p>
    <w:p w14:paraId="2A159A78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OCR1AH=0x00;</w:t>
      </w:r>
    </w:p>
    <w:p w14:paraId="19D3C20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OCR1AL=0x00;</w:t>
      </w:r>
    </w:p>
    <w:p w14:paraId="6BC7C84E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//изначально 0, далее будет меняться, пользуемся только правым</w:t>
      </w:r>
    </w:p>
    <w:p w14:paraId="6A5C4DE5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OCR1BH=0x00;</w:t>
      </w:r>
    </w:p>
    <w:p w14:paraId="72254A3E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OCR1BL=0x00;</w:t>
      </w:r>
    </w:p>
    <w:p w14:paraId="1B9E16A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}</w:t>
      </w:r>
    </w:p>
    <w:p w14:paraId="1AD6B365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39ACF72B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int main()</w:t>
      </w:r>
    </w:p>
    <w:p w14:paraId="3B92FF6B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>{</w:t>
      </w:r>
    </w:p>
    <w:p w14:paraId="115D7AB3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ADC_Init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>();//Инициализируем АЦП</w:t>
      </w:r>
    </w:p>
    <w:p w14:paraId="4A38DBCD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start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>();//настраиваем порты, значения переменных, внешние прерывания INT0 и INT1</w:t>
      </w:r>
    </w:p>
    <w:p w14:paraId="025518D9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init_PWM_timer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>();</w:t>
      </w:r>
    </w:p>
    <w:p w14:paraId="15A6FA5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 xml:space="preserve">PERIOD = 6000/(p);//каждые PERIOD 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мс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 xml:space="preserve"> будет мигать параметр</w:t>
      </w:r>
    </w:p>
    <w:p w14:paraId="41DF070B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cycles=0;</w:t>
      </w:r>
    </w:p>
    <w:p w14:paraId="241E1241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while(1)</w:t>
      </w:r>
    </w:p>
    <w:p w14:paraId="30AF189D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48500013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if (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setting_mode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==0)//</w:t>
      </w:r>
      <w:r w:rsidRPr="00F77C7A">
        <w:rPr>
          <w:rFonts w:ascii="Courier New" w:hAnsi="Courier New" w:cs="Courier New"/>
          <w:sz w:val="20"/>
          <w:szCs w:val="20"/>
          <w:highlight w:val="white"/>
        </w:rPr>
        <w:t>гирлянда</w:t>
      </w:r>
    </w:p>
    <w:p w14:paraId="401FA5DB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192A8AF1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i/>
          <w:iCs/>
          <w:sz w:val="20"/>
          <w:szCs w:val="20"/>
          <w:highlight w:val="white"/>
          <w:lang w:val="en-US"/>
        </w:rPr>
        <w:t>_</w:t>
      </w:r>
      <w:proofErr w:type="spellStart"/>
      <w:r w:rsidRPr="00F77C7A">
        <w:rPr>
          <w:rFonts w:ascii="Courier New" w:hAnsi="Courier New" w:cs="Courier New"/>
          <w:i/>
          <w:iCs/>
          <w:sz w:val="20"/>
          <w:szCs w:val="20"/>
          <w:highlight w:val="white"/>
          <w:lang w:val="en-US"/>
        </w:rPr>
        <w:t>delay_ms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(50);</w:t>
      </w:r>
    </w:p>
    <w:p w14:paraId="102104DD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cycles+=50;</w:t>
      </w:r>
    </w:p>
    <w:p w14:paraId="5DC4466F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if (++cycles&gt;=PERIOD)//</w:t>
      </w:r>
      <w:r w:rsidRPr="00F77C7A">
        <w:rPr>
          <w:rFonts w:ascii="Courier New" w:hAnsi="Courier New" w:cs="Courier New"/>
          <w:sz w:val="20"/>
          <w:szCs w:val="20"/>
          <w:highlight w:val="white"/>
        </w:rPr>
        <w:t>часть</w:t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7C7A">
        <w:rPr>
          <w:rFonts w:ascii="Courier New" w:hAnsi="Courier New" w:cs="Courier New"/>
          <w:sz w:val="20"/>
          <w:szCs w:val="20"/>
          <w:highlight w:val="white"/>
        </w:rPr>
        <w:t>ожидания</w:t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7C7A">
        <w:rPr>
          <w:rFonts w:ascii="Courier New" w:hAnsi="Courier New" w:cs="Courier New"/>
          <w:sz w:val="20"/>
          <w:szCs w:val="20"/>
          <w:highlight w:val="white"/>
        </w:rPr>
        <w:t>прошла</w:t>
      </w:r>
    </w:p>
    <w:p w14:paraId="4DCEFA59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186702FF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change_garland_state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42EAC23C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cycles=0;</w:t>
      </w:r>
    </w:p>
    <w:p w14:paraId="432A4A38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486E18B1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42B609AE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else//</w:t>
      </w:r>
      <w:r w:rsidRPr="00F77C7A">
        <w:rPr>
          <w:rFonts w:ascii="Courier New" w:hAnsi="Courier New" w:cs="Courier New"/>
          <w:sz w:val="20"/>
          <w:szCs w:val="20"/>
          <w:highlight w:val="white"/>
        </w:rPr>
        <w:t>режим</w:t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7C7A">
        <w:rPr>
          <w:rFonts w:ascii="Courier New" w:hAnsi="Courier New" w:cs="Courier New"/>
          <w:sz w:val="20"/>
          <w:szCs w:val="20"/>
          <w:highlight w:val="white"/>
        </w:rPr>
        <w:t>настройки</w:t>
      </w:r>
    </w:p>
    <w:p w14:paraId="5C9E27B5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3A66403E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set_param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7FBB5D2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output_param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51F221DF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510A4D8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134D85B2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return 0;</w:t>
      </w:r>
    </w:p>
    <w:p w14:paraId="200EB9FC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>}</w:t>
      </w:r>
    </w:p>
    <w:p w14:paraId="7001B47D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</w:p>
    <w:p w14:paraId="0C76053E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>//PD2 - изменение режима работы</w:t>
      </w:r>
    </w:p>
    <w:p w14:paraId="26B3C94E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>ISR (INT0_vect)</w:t>
      </w:r>
    </w:p>
    <w:p w14:paraId="5A3E8E8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>{</w:t>
      </w:r>
    </w:p>
    <w:p w14:paraId="2CEDA42F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setting_mode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>=(setting_mode+1)%2;</w:t>
      </w:r>
    </w:p>
    <w:p w14:paraId="33C07731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>}</w:t>
      </w:r>
    </w:p>
    <w:p w14:paraId="79A95DA7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</w:p>
    <w:p w14:paraId="717ABB1D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>//PD3 - изменение настраиваемого параметра</w:t>
      </w:r>
    </w:p>
    <w:p w14:paraId="0C6933A9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>ISR (INT1_vect)</w:t>
      </w:r>
    </w:p>
    <w:p w14:paraId="3AEF9211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>{</w:t>
      </w:r>
    </w:p>
    <w:p w14:paraId="13C36E72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//работает только в режиме настройки</w:t>
      </w:r>
    </w:p>
    <w:p w14:paraId="4B70BDD7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if (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setting_mode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==1)</w:t>
      </w:r>
    </w:p>
    <w:p w14:paraId="3F2FC45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h_p_mode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=(h_p_mode+1)%2;</w:t>
      </w:r>
    </w:p>
    <w:p w14:paraId="268AF76C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>}</w:t>
      </w:r>
    </w:p>
    <w:p w14:paraId="3C42B337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</w:p>
    <w:p w14:paraId="65E21BAC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>//прерывания АЦП для настройки параметров</w:t>
      </w:r>
    </w:p>
    <w:p w14:paraId="2E4C7565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>ISR(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ADC_vect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>)</w:t>
      </w:r>
    </w:p>
    <w:p w14:paraId="46406A59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>{</w:t>
      </w:r>
    </w:p>
    <w:p w14:paraId="303CBD3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//работает только в режиме настройки</w:t>
      </w:r>
    </w:p>
    <w:p w14:paraId="2532A0A6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 xml:space="preserve"> (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setting_mode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>==1)</w:t>
      </w:r>
    </w:p>
    <w:p w14:paraId="2249BB5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{</w:t>
      </w:r>
    </w:p>
    <w:p w14:paraId="01A52445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//Читать нужно сначала младшую часть, так как следующее преобразование автоматически\</w:t>
      </w:r>
    </w:p>
    <w:p w14:paraId="376D23DD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начинается именно в случае такого порядка считывания регистров.</w:t>
      </w:r>
    </w:p>
    <w:p w14:paraId="7105A2FC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low_adc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ADCL;</w:t>
      </w:r>
    </w:p>
    <w:p w14:paraId="004A90B7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high_adc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ADCH;</w:t>
      </w:r>
    </w:p>
    <w:p w14:paraId="479E770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adc_value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>=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high_adc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>*256+low_adc;//собираем итоговое значение</w:t>
      </w:r>
    </w:p>
    <w:p w14:paraId="25480F86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//итоговое значение 10-битное-&gt;1024 отрезка</w:t>
      </w:r>
    </w:p>
    <w:p w14:paraId="58884558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 xml:space="preserve"> (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</w:rPr>
        <w:t>h_p_mode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</w:rPr>
        <w:t>==0)//h (-12;12) (0;24)</w:t>
      </w:r>
    </w:p>
    <w:p w14:paraId="7ED92D9C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6CB7C868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h=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adc_value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/ADC_H_STEP;</w:t>
      </w:r>
    </w:p>
    <w:p w14:paraId="61903F08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OCR2=255-h*OCR2_H_STEP;</w:t>
      </w:r>
    </w:p>
    <w:p w14:paraId="75CEFC7B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OCR1BH=h*OCR2_H_STEP;</w:t>
      </w:r>
    </w:p>
    <w:p w14:paraId="20B8EE13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lastRenderedPageBreak/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}</w:t>
      </w:r>
    </w:p>
    <w:p w14:paraId="71921E4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else//p (1-15)</w:t>
      </w:r>
    </w:p>
    <w:p w14:paraId="0D9F64CE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{</w:t>
      </w:r>
    </w:p>
    <w:p w14:paraId="36EAE783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p=</w:t>
      </w:r>
      <w:proofErr w:type="spellStart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adc_value</w:t>
      </w:r>
      <w:proofErr w:type="spellEnd"/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>/ADC_P_STEP+1;</w:t>
      </w:r>
    </w:p>
    <w:p w14:paraId="6CC05AAA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OCR2=255-p*OCR2_P_STEP;</w:t>
      </w:r>
    </w:p>
    <w:p w14:paraId="2A630FF0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  <w:t>OCR1BH=p*OCR2_P_STEP;</w:t>
      </w:r>
    </w:p>
    <w:p w14:paraId="35673E7C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  <w:lang w:val="en-US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</w:rPr>
        <w:t>PERIOD = 6000/(p/2);</w:t>
      </w:r>
    </w:p>
    <w:p w14:paraId="54D4DBC9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</w: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}</w:t>
      </w:r>
    </w:p>
    <w:p w14:paraId="05008577" w14:textId="77777777" w:rsidR="00F77C7A" w:rsidRPr="00F77C7A" w:rsidRDefault="00F77C7A" w:rsidP="00F77C7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ab/>
        <w:t>}</w:t>
      </w:r>
    </w:p>
    <w:p w14:paraId="11361508" w14:textId="25DDC0B9" w:rsidR="002050D0" w:rsidRDefault="00F77C7A" w:rsidP="00F77C7A">
      <w:pPr>
        <w:spacing w:after="160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 w:rsidRPr="00F77C7A">
        <w:rPr>
          <w:rFonts w:ascii="Courier New" w:hAnsi="Courier New" w:cs="Courier New"/>
          <w:sz w:val="20"/>
          <w:szCs w:val="20"/>
          <w:highlight w:val="white"/>
        </w:rPr>
        <w:t>}</w:t>
      </w:r>
    </w:p>
    <w:p w14:paraId="47372F88" w14:textId="77777777" w:rsidR="002050D0" w:rsidRDefault="002050D0">
      <w:pPr>
        <w:spacing w:after="160" w:line="259" w:lineRule="auto"/>
        <w:ind w:firstLine="0"/>
        <w:jc w:val="left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br w:type="page"/>
      </w:r>
    </w:p>
    <w:p w14:paraId="44DCE9CD" w14:textId="78F8228A" w:rsidR="002050D0" w:rsidRDefault="002050D0" w:rsidP="002050D0">
      <w:pPr>
        <w:pStyle w:val="1"/>
        <w:numPr>
          <w:ilvl w:val="0"/>
          <w:numId w:val="0"/>
        </w:numPr>
        <w:ind w:firstLine="7513"/>
        <w:jc w:val="center"/>
        <w:rPr>
          <w:b w:val="0"/>
        </w:rPr>
      </w:pPr>
      <w:r>
        <w:lastRenderedPageBreak/>
        <w:t>Приложение </w:t>
      </w:r>
      <w:r w:rsidRPr="002050D0">
        <w:t>2</w:t>
      </w:r>
      <w:r>
        <w:br/>
      </w:r>
      <w:r w:rsidRPr="001E3698">
        <w:rPr>
          <w:b w:val="0"/>
        </w:rPr>
        <w:t xml:space="preserve">Комментированный листинг программы для МК на языке </w:t>
      </w:r>
      <w:r>
        <w:rPr>
          <w:b w:val="0"/>
        </w:rPr>
        <w:t>Ассемблер</w:t>
      </w:r>
    </w:p>
    <w:p w14:paraId="41138B8F" w14:textId="2B274255" w:rsidR="009568D8" w:rsidRDefault="009568D8" w:rsidP="00F77C7A">
      <w:pPr>
        <w:spacing w:after="160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22A8BC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00000656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output_mode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&gt;:</w:t>
      </w:r>
    </w:p>
    <w:p w14:paraId="1540EE2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#define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p_char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0b01110011;</w:t>
      </w:r>
    </w:p>
    <w:p w14:paraId="76FCB24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#define point  0b10000000;</w:t>
      </w:r>
    </w:p>
    <w:p w14:paraId="5750D19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52849E4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void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output_mode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()</w:t>
      </w:r>
    </w:p>
    <w:p w14:paraId="44B944F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1297878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if (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h_p_mode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== 0) </w:t>
      </w:r>
    </w:p>
    <w:p w14:paraId="5A37310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656: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80 91 75 00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0x0075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0x800075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h_p_mode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1261352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65a: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81 11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cpse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r1</w:t>
      </w:r>
    </w:p>
    <w:p w14:paraId="3641284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65c: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04 c0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.+8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0x666 &lt;output_mode+0x10&gt;</w:t>
      </w:r>
    </w:p>
    <w:p w14:paraId="7CB3297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{</w:t>
      </w:r>
    </w:p>
    <w:p w14:paraId="0049EBB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data[0] =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h_char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;</w:t>
      </w:r>
    </w:p>
    <w:p w14:paraId="2EE44AC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65e: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86 e7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0x76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118</w:t>
      </w:r>
    </w:p>
    <w:p w14:paraId="0716A8B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660: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93 6d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0x006D,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0x80006d &lt;data&gt;</w:t>
      </w:r>
    </w:p>
    <w:p w14:paraId="0B5246B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664: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03 c0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.+6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0x66c &lt;output_mode+0x16&gt;</w:t>
      </w:r>
    </w:p>
    <w:p w14:paraId="6E6FF86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}</w:t>
      </w:r>
    </w:p>
    <w:p w14:paraId="589A69E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else </w:t>
      </w:r>
    </w:p>
    <w:p w14:paraId="36DDA9F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{</w:t>
      </w:r>
    </w:p>
    <w:p w14:paraId="70CD796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data[0] =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p_char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;</w:t>
      </w:r>
    </w:p>
    <w:p w14:paraId="15B6A7F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666: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83 e7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0x73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115</w:t>
      </w:r>
    </w:p>
    <w:p w14:paraId="1B55FF2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668: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93 6d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0x006D,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0x80006d &lt;data&gt;</w:t>
      </w:r>
    </w:p>
    <w:p w14:paraId="4D2A47E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}</w:t>
      </w:r>
    </w:p>
    <w:p w14:paraId="6A14F60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data[0]+=point;</w:t>
      </w:r>
    </w:p>
    <w:p w14:paraId="412F629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66c: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ed e6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r30, 0x6D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109</w:t>
      </w:r>
    </w:p>
    <w:p w14:paraId="51E5A12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66e: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f0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r31, 0x00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</w:t>
      </w:r>
    </w:p>
    <w:p w14:paraId="716449C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670: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80 81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Z</w:t>
      </w:r>
    </w:p>
    <w:p w14:paraId="2F6E633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672: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80 58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subi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0x80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128</w:t>
      </w:r>
    </w:p>
    <w:p w14:paraId="38E19A7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674: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80 83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Z, r24</w:t>
      </w:r>
    </w:p>
    <w:p w14:paraId="41F06EE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676: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08 95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ret</w:t>
      </w:r>
    </w:p>
    <w:p w14:paraId="3FDB3DF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58E48FA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Disassembly of section .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text.output_num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:</w:t>
      </w:r>
    </w:p>
    <w:p w14:paraId="53680DF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59EC0F0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00000476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output_num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&gt;:</w:t>
      </w:r>
    </w:p>
    <w:p w14:paraId="50093AA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0D1C4B4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11817DA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void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output_num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()</w:t>
      </w:r>
    </w:p>
    <w:p w14:paraId="2FBE176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2A93C86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476: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cf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93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r28</w:t>
      </w:r>
    </w:p>
    <w:p w14:paraId="027C851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478: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df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93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r29</w:t>
      </w:r>
    </w:p>
    <w:p w14:paraId="7E0AA37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//h</w:t>
      </w:r>
    </w:p>
    <w:p w14:paraId="792ECDF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if(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h_p_mode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==0)</w:t>
      </w:r>
    </w:p>
    <w:p w14:paraId="13A0B90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47a: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80 91 75 00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0x0075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0x800075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h_p_mode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17E706D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47e: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81 11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cpse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r1</w:t>
      </w:r>
    </w:p>
    <w:p w14:paraId="14FEB3B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480: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29 c0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.+82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0x4d4 &lt;output_num+0x5e&gt;</w:t>
      </w:r>
    </w:p>
    <w:p w14:paraId="0A4110C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{</w:t>
      </w:r>
    </w:p>
    <w:p w14:paraId="7D2D7CF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if (h&lt;12)</w:t>
      </w:r>
    </w:p>
    <w:p w14:paraId="551F949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482: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80 91 73 00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0x0073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0x800073 &lt;h&gt;</w:t>
      </w:r>
    </w:p>
    <w:p w14:paraId="3794AA7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486: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8c 30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cpi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0x0C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12</w:t>
      </w:r>
    </w:p>
    <w:p w14:paraId="5D5B8A5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488: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b0 f4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brcc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.+44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0x4b6 &lt;output_num+0x40&gt;</w:t>
      </w:r>
    </w:p>
    <w:p w14:paraId="1BD7FF6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{</w:t>
      </w:r>
    </w:p>
    <w:p w14:paraId="486E08A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data[1] = codes[16];</w:t>
      </w:r>
    </w:p>
    <w:p w14:paraId="404EE0A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48a: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cd e6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r28, 0x6D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109</w:t>
      </w:r>
    </w:p>
    <w:p w14:paraId="2D0C8B4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48c: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d0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r29, 0x00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</w:t>
      </w:r>
    </w:p>
    <w:p w14:paraId="554725B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48e: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90 e4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0x40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64</w:t>
      </w:r>
    </w:p>
    <w:p w14:paraId="257F976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490: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99 83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std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Y+1, r25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0x01</w:t>
      </w:r>
    </w:p>
    <w:p w14:paraId="2AE133A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data[2]=codes[12-h];</w:t>
      </w:r>
    </w:p>
    <w:p w14:paraId="1C87353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492: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2c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0x0C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12</w:t>
      </w:r>
    </w:p>
    <w:p w14:paraId="0A11EEA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494: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30 e0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r19, 0x00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</w:t>
      </w:r>
    </w:p>
    <w:p w14:paraId="6CFE3F4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496: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a9 01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movw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r20, r18</w:t>
      </w:r>
    </w:p>
    <w:p w14:paraId="70CF991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498: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48 1b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sub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r20, r24</w:t>
      </w:r>
    </w:p>
    <w:p w14:paraId="67309D4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49a: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51 09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r21, r1</w:t>
      </w:r>
    </w:p>
    <w:p w14:paraId="4F0FC21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49c: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ca 01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movw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r20</w:t>
      </w:r>
    </w:p>
    <w:p w14:paraId="2A95661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49e: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09 2e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mov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r0, r25</w:t>
      </w:r>
    </w:p>
    <w:p w14:paraId="407943C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4a0: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00 0c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r0, r0</w:t>
      </w:r>
    </w:p>
    <w:p w14:paraId="0729626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4a2: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aa 0b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r26, r26</w:t>
      </w:r>
    </w:p>
    <w:p w14:paraId="59B1366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4a4: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8c 52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subi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0x2C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44</w:t>
      </w:r>
    </w:p>
    <w:p w14:paraId="7E81DD1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4a6: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9f 4f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sbci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0xFF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255</w:t>
      </w:r>
    </w:p>
    <w:p w14:paraId="570BD85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4a8: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af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sbci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r26, 0xFF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255</w:t>
      </w:r>
    </w:p>
    <w:p w14:paraId="7C76FD0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4aa: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fc 01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movw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r30, r24</w:t>
      </w:r>
    </w:p>
    <w:p w14:paraId="7BD6190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4ac: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84 91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lpm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Z</w:t>
      </w:r>
    </w:p>
    <w:p w14:paraId="5F8B554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4ae: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a7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fd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sbrc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r26, 7</w:t>
      </w:r>
    </w:p>
    <w:p w14:paraId="7F54152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4b0: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80 81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Z</w:t>
      </w:r>
    </w:p>
    <w:p w14:paraId="57BC837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4b2: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8a 83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std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Y+2,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0x02</w:t>
      </w:r>
    </w:p>
    <w:p w14:paraId="760D11D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4b4: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1c c0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.+56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0x4ee &lt;output_num+0x78&gt;</w:t>
      </w:r>
    </w:p>
    <w:p w14:paraId="6E73927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}</w:t>
      </w:r>
    </w:p>
    <w:p w14:paraId="62C5F1C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else</w:t>
      </w:r>
    </w:p>
    <w:p w14:paraId="5ED8914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data[1]=codes[h-12];</w:t>
      </w:r>
    </w:p>
    <w:p w14:paraId="354AC0B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4b6: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0x00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</w:t>
      </w:r>
    </w:p>
    <w:p w14:paraId="0FCFF77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4b8: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0c 97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sbiw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0x0c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12</w:t>
      </w:r>
    </w:p>
    <w:p w14:paraId="3856231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4ba: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09 2e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mov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r0, r25</w:t>
      </w:r>
    </w:p>
    <w:p w14:paraId="5B8C26E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4bc: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00 0c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r0, r0</w:t>
      </w:r>
    </w:p>
    <w:p w14:paraId="2ABD630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4be: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aa 0b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r26, r26</w:t>
      </w:r>
    </w:p>
    <w:p w14:paraId="3E8DE29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4c0: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8c 52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subi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0x2C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44</w:t>
      </w:r>
    </w:p>
    <w:p w14:paraId="643A477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4c2: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9f 4f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sbci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0xFF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255</w:t>
      </w:r>
    </w:p>
    <w:p w14:paraId="2AD3A7A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4c4: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af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sbci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r26, 0xFF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255</w:t>
      </w:r>
    </w:p>
    <w:p w14:paraId="14D4415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4c6: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fc 01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movw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r30, r24</w:t>
      </w:r>
    </w:p>
    <w:p w14:paraId="2DDC320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4c8: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84 91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lpm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Z</w:t>
      </w:r>
    </w:p>
    <w:p w14:paraId="7377F49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4ca: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a7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fd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sbrc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r26, 7</w:t>
      </w:r>
    </w:p>
    <w:p w14:paraId="5BEEE14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4cc: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80 81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Z</w:t>
      </w:r>
    </w:p>
    <w:p w14:paraId="76444E7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4ce: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93 6e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0x006E,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0x80006e &lt;data+0x1&gt;</w:t>
      </w:r>
    </w:p>
    <w:p w14:paraId="3582C22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4d2: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0d c0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.+26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0x4ee &lt;output_num+0x78&gt;</w:t>
      </w:r>
    </w:p>
    <w:p w14:paraId="745F68D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}</w:t>
      </w:r>
    </w:p>
    <w:p w14:paraId="0B46316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else//p</w:t>
      </w:r>
    </w:p>
    <w:p w14:paraId="1EE173D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data[1]=codes[p];</w:t>
      </w:r>
    </w:p>
    <w:p w14:paraId="4A24CC0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4d4: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80 91 74 00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0x0074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0x800074 &lt;p&gt;</w:t>
      </w:r>
    </w:p>
    <w:p w14:paraId="00B3FDB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4d8: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0x00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</w:t>
      </w:r>
    </w:p>
    <w:p w14:paraId="141A034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4da: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a0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r26, 0x00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</w:t>
      </w:r>
    </w:p>
    <w:p w14:paraId="44FD209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4dc: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8c 52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subi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0x2C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44</w:t>
      </w:r>
    </w:p>
    <w:p w14:paraId="3DD8767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4de: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9f 4f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sbci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0xFF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255</w:t>
      </w:r>
    </w:p>
    <w:p w14:paraId="3444C1F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4e0: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af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sbci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r26, 0xFF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255</w:t>
      </w:r>
    </w:p>
    <w:p w14:paraId="4CD0FBD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4e2: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fc 01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movw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r30, r24</w:t>
      </w:r>
    </w:p>
    <w:p w14:paraId="08593C6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4e4: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84 91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lpm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Z</w:t>
      </w:r>
    </w:p>
    <w:p w14:paraId="626FB74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4e6: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a7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fd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sbrc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r26, 7</w:t>
      </w:r>
    </w:p>
    <w:p w14:paraId="72D5FF0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4e8: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80 81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Z</w:t>
      </w:r>
    </w:p>
    <w:p w14:paraId="16A63F5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4ea: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93 6e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0x006E,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0x80006e &lt;data+0x1&gt;</w:t>
      </w:r>
    </w:p>
    <w:p w14:paraId="02D78C5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222FF33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4ee: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df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91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r29</w:t>
      </w:r>
    </w:p>
    <w:p w14:paraId="249290B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4f0: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cf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91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r28</w:t>
      </w:r>
    </w:p>
    <w:p w14:paraId="25C6F0D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4f2: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08 95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ret</w:t>
      </w:r>
    </w:p>
    <w:p w14:paraId="5C11FD3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392CC92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Disassembly of section .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text.set_param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:</w:t>
      </w:r>
    </w:p>
    <w:p w14:paraId="062EB02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48284B6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00000696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set_param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&gt;:</w:t>
      </w:r>
    </w:p>
    <w:p w14:paraId="4CE10DE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0DF10D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void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set_param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()</w:t>
      </w:r>
    </w:p>
    <w:p w14:paraId="3895CB3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>{</w:t>
      </w:r>
    </w:p>
    <w:p w14:paraId="65A2D9C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data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>[2]=0x00;//0-1 байты всегда будут меняться в функции, 2-ый не всегда - тушим его</w:t>
      </w:r>
    </w:p>
    <w:p w14:paraId="3389490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696: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10 92 6f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0x006F,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0x80006f &lt;data+0x2&gt;</w:t>
      </w:r>
    </w:p>
    <w:p w14:paraId="34C2C7E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output_mode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();</w:t>
      </w:r>
    </w:p>
    <w:p w14:paraId="2F7B3A7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69a: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0e 94 2b 03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call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0x656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0x656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output_mode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257EA96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output_num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();</w:t>
      </w:r>
    </w:p>
    <w:p w14:paraId="07354A1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69e: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0e 94 3b 02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call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0x476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0x476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output_num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2267B88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6a2: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08 95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ret</w:t>
      </w:r>
    </w:p>
    <w:p w14:paraId="002010E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693453C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Disassembly of section .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text.output_param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:</w:t>
      </w:r>
    </w:p>
    <w:p w14:paraId="177F543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0ACF609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000000e6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output_param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&gt;:</w:t>
      </w:r>
    </w:p>
    <w:p w14:paraId="50B9055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650F23A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10D70B2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void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output_param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()</w:t>
      </w:r>
    </w:p>
    <w:p w14:paraId="24D43A2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7CC6BEB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uint8_t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p_C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=PORTC,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p_A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=PORTA,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ind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=0, num=1&lt;&lt;3;</w:t>
      </w:r>
    </w:p>
    <w:p w14:paraId="6F8FF55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e6: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55 b3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in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r21, 0x15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21</w:t>
      </w:r>
    </w:p>
    <w:p w14:paraId="00C493C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e8: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4b b3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in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r20, 0x1b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27</w:t>
      </w:r>
    </w:p>
    <w:p w14:paraId="10660C8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a=255;</w:t>
      </w:r>
    </w:p>
    <w:p w14:paraId="35FBDC6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ea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8f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ef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0xFF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255</w:t>
      </w:r>
    </w:p>
    <w:p w14:paraId="1A4351B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ec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>: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 xml:space="preserve">80 93 69 00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0x0069, r24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; 0x800069 &lt;a&gt;</w:t>
      </w:r>
    </w:p>
    <w:p w14:paraId="23A1D59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//мини ожидание, пользователю будет незаметно</w:t>
      </w:r>
    </w:p>
    <w:p w14:paraId="128C812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if (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&gt;=PARAM_CYCLES)</w:t>
      </w:r>
    </w:p>
    <w:p w14:paraId="3342EFC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f0: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80 91 70 00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0x0070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0x800070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29F5C43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f4: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90 91 71 00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0x0071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0x800071 &lt;param_cycles+0x1&gt;</w:t>
      </w:r>
    </w:p>
    <w:p w14:paraId="547555C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f8: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8c 3d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cpi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0xDC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220</w:t>
      </w:r>
    </w:p>
    <w:p w14:paraId="3468D7C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fa: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95 40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sbci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0x05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5</w:t>
      </w:r>
    </w:p>
    <w:p w14:paraId="352A223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fc: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f0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brcs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.+36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0x122 &lt;output_param+0x3c&gt;</w:t>
      </w:r>
    </w:p>
    <w:p w14:paraId="2C6F71A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{</w:t>
      </w:r>
    </w:p>
    <w:p w14:paraId="4A68973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=(param_mode+1)%2;//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мигание</w:t>
      </w:r>
    </w:p>
    <w:p w14:paraId="297E20F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fe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80 91 78 00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0x0078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0x800078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66C3E44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102: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0x00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</w:t>
      </w:r>
    </w:p>
    <w:p w14:paraId="041A0A6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104: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01 96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adiw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760E069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106: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81 70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andi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1320457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108: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90 78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andi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0x80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128</w:t>
      </w:r>
    </w:p>
    <w:p w14:paraId="5814F7D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10a: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99 23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and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r25</w:t>
      </w:r>
    </w:p>
    <w:p w14:paraId="37759DC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10c: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24 f4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brge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.+8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0x116 &lt;output_param+0x30&gt;</w:t>
      </w:r>
    </w:p>
    <w:p w14:paraId="3632692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10e: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01 97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sbiw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46F8EE2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110: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8e 6f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ori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0xFE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254</w:t>
      </w:r>
    </w:p>
    <w:p w14:paraId="56D5717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112: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9f 6f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ori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0xFF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255</w:t>
      </w:r>
    </w:p>
    <w:p w14:paraId="556DA7A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114: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01 96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adiw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6AC5CD4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116: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80 93 78 00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0x0078,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0x800078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41619A5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=0;</w:t>
      </w:r>
    </w:p>
    <w:p w14:paraId="586B3BF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11a: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10 92 71 00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0x0071,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0x800071 &lt;param_cycles+0x1&gt;</w:t>
      </w:r>
    </w:p>
    <w:p w14:paraId="24E7972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11e: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10 92 70 00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0x0070,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0x800070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639F27C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</w:rPr>
        <w:t>}</w:t>
      </w:r>
    </w:p>
    <w:p w14:paraId="6BC70C3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 xml:space="preserve">//вывод на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семисегментный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индикатор 4 символа</w:t>
      </w:r>
    </w:p>
    <w:p w14:paraId="4E2C4F8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if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(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param_mode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>==1)</w:t>
      </w:r>
    </w:p>
    <w:p w14:paraId="14F4CFA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lastRenderedPageBreak/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122: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80 91 78 00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0x0078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0x800078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0ECE338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126: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81 30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cpi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179C567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128: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89 f5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brne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.+98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0x18c &lt;output_param+0xa6&gt;</w:t>
      </w:r>
    </w:p>
    <w:p w14:paraId="63AD7CC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12a: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1a c0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.+52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0x160 &lt;output_param+0x7a&gt;</w:t>
      </w:r>
    </w:p>
    <w:p w14:paraId="1197BF1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{</w:t>
      </w:r>
    </w:p>
    <w:p w14:paraId="0589EFE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for (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ind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=0;ind&lt;3;ind++)</w:t>
      </w:r>
    </w:p>
    <w:p w14:paraId="17C54D0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{</w:t>
      </w:r>
    </w:p>
    <w:p w14:paraId="0728024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PORTA=num;</w:t>
      </w:r>
    </w:p>
    <w:p w14:paraId="24EBE1E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12c: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9b bb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0x1b, r25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27</w:t>
      </w:r>
    </w:p>
    <w:p w14:paraId="0846A77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PORTC=data[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ind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];</w:t>
      </w:r>
    </w:p>
    <w:p w14:paraId="1993A22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12e: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e8 2f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mov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r30, r24</w:t>
      </w:r>
    </w:p>
    <w:p w14:paraId="4FC079C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130: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f0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r31, 0x00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</w:t>
      </w:r>
    </w:p>
    <w:p w14:paraId="260D79D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132: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e3 59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subi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r30, 0x93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147</w:t>
      </w:r>
    </w:p>
    <w:p w14:paraId="6E07710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134: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ff 4f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sbci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r31, 0xFF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255</w:t>
      </w:r>
    </w:p>
    <w:p w14:paraId="2E87665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136: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20 81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Z</w:t>
      </w:r>
    </w:p>
    <w:p w14:paraId="1B6EFBB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138: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25 bb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0x15, r18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21</w:t>
      </w:r>
    </w:p>
    <w:p w14:paraId="0BBC687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#else</w:t>
      </w:r>
    </w:p>
    <w:p w14:paraId="560058C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//round up by default</w:t>
      </w:r>
    </w:p>
    <w:p w14:paraId="665B737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__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ticks_dc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= (uint32_t)(ceil(fabs(__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tmp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)));</w:t>
      </w:r>
    </w:p>
    <w:p w14:paraId="5D69382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#endif</w:t>
      </w:r>
    </w:p>
    <w:p w14:paraId="289D0D0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2C09E15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__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builtin_avr_delay_cycles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(__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ticks_dc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);</w:t>
      </w:r>
    </w:p>
    <w:p w14:paraId="1215D27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13a: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e7 e8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r30, 0x87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135</w:t>
      </w:r>
    </w:p>
    <w:p w14:paraId="6A380A9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13c: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f3 e1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r31, 0x13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19</w:t>
      </w:r>
    </w:p>
    <w:p w14:paraId="02FB9AF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13e: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31 97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sbiw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r30,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0974306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140: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f1 f7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brne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.-4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0x13e &lt;output_param+0x58&gt;</w:t>
      </w:r>
    </w:p>
    <w:p w14:paraId="4972786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142: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00 c0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.+0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0x144 &lt;output_param+0x5e&gt;</w:t>
      </w:r>
    </w:p>
    <w:p w14:paraId="4781D7B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144: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00 00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nop</w:t>
      </w:r>
      <w:proofErr w:type="spellEnd"/>
    </w:p>
    <w:p w14:paraId="5B3E070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_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delay_ms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(20);</w:t>
      </w:r>
    </w:p>
    <w:p w14:paraId="75A1BA6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+=20;</w:t>
      </w:r>
    </w:p>
    <w:p w14:paraId="5878766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146: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20 91 70 00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0x0070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0x800070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206332C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14a: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30 91 71 00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r19, 0x0071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0x800071 &lt;param_cycles+0x1&gt;</w:t>
      </w:r>
    </w:p>
    <w:p w14:paraId="18A08CB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14e: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2c 5e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subi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0xEC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236</w:t>
      </w:r>
    </w:p>
    <w:p w14:paraId="6243CCD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150: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3f 4f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sbci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r19, 0xFF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255</w:t>
      </w:r>
    </w:p>
    <w:p w14:paraId="5E16CF1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152: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30 93 71 00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0x0071, r19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0x800071 &lt;param_cycles+0x1&gt;</w:t>
      </w:r>
    </w:p>
    <w:p w14:paraId="2C14786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156: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20 93 70 00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0x0070, r18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0x800070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285C04B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num&gt;&gt;=1;</w:t>
      </w:r>
    </w:p>
    <w:p w14:paraId="6D2D157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15a: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96 95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lsr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</w:t>
      </w:r>
    </w:p>
    <w:p w14:paraId="759DC9F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=0;</w:t>
      </w:r>
    </w:p>
    <w:p w14:paraId="415A61F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</w:rPr>
        <w:t>}</w:t>
      </w:r>
    </w:p>
    <w:p w14:paraId="436C70E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 xml:space="preserve">//вывод на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семисегментный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индикатор 4 символа</w:t>
      </w:r>
    </w:p>
    <w:p w14:paraId="3235498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if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(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param_mode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>==1)</w:t>
      </w:r>
    </w:p>
    <w:p w14:paraId="4151BB0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7781856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for (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ind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=0;ind&lt;3;ind++)</w:t>
      </w:r>
    </w:p>
    <w:p w14:paraId="3EE7127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15c: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8f 5f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subi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0xFF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255</w:t>
      </w:r>
    </w:p>
    <w:p w14:paraId="41BD121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15e: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02 c0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.+4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0x164 &lt;output_param+0x7e&gt;</w:t>
      </w:r>
    </w:p>
    <w:p w14:paraId="0D6AC2B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160: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98 e0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0x08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8</w:t>
      </w:r>
    </w:p>
    <w:p w14:paraId="53BB895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162: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</w:t>
      </w:r>
    </w:p>
    <w:p w14:paraId="5C91B42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164: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83 30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cpi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0x03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3</w:t>
      </w:r>
    </w:p>
    <w:p w14:paraId="5CB9810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166: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10 f3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brcs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.-60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0x12c &lt;output_param+0x46&gt;</w:t>
      </w:r>
    </w:p>
    <w:p w14:paraId="5396E3B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PORTC=data[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ind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];</w:t>
      </w:r>
    </w:p>
    <w:p w14:paraId="5EAAFA4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_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delay_ms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(20);</w:t>
      </w:r>
    </w:p>
    <w:p w14:paraId="60519B3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+=20;</w:t>
      </w:r>
    </w:p>
    <w:p w14:paraId="35BB6F4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num&gt;&gt;=1;</w:t>
      </w:r>
    </w:p>
    <w:p w14:paraId="72A8034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}</w:t>
      </w:r>
    </w:p>
    <w:p w14:paraId="3291AB0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PORTA=num;</w:t>
      </w:r>
    </w:p>
    <w:p w14:paraId="195A2FD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168: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9b bb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0x1b, r25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27</w:t>
      </w:r>
    </w:p>
    <w:p w14:paraId="33EA02D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PORTC=0x00;</w:t>
      </w:r>
    </w:p>
    <w:p w14:paraId="337C446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16a: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15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ba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0x15,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21</w:t>
      </w:r>
    </w:p>
    <w:p w14:paraId="415A04A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16c: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87 e8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0x87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135</w:t>
      </w:r>
    </w:p>
    <w:p w14:paraId="3570781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16e: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93 e1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0x13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19</w:t>
      </w:r>
    </w:p>
    <w:p w14:paraId="36BB0D6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170: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01 97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sbiw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40FCF69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172: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f1 f7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brne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.-4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0x170 &lt;output_param+0x8a&gt;</w:t>
      </w:r>
    </w:p>
    <w:p w14:paraId="438DBD9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174: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00 c0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.+0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0x176 &lt;output_param+0x90&gt;</w:t>
      </w:r>
    </w:p>
    <w:p w14:paraId="2FAF8B3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176: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00 00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nop</w:t>
      </w:r>
      <w:proofErr w:type="spellEnd"/>
    </w:p>
    <w:p w14:paraId="7C7DC29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_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delay_ms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(20);</w:t>
      </w:r>
    </w:p>
    <w:p w14:paraId="7F9FA28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+=20;</w:t>
      </w:r>
    </w:p>
    <w:p w14:paraId="2A2AF66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178: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80 91 70 00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0x0070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0x800070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4D3A98E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17c: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90 91 71 00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0x0071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0x800071 &lt;param_cycles+0x1&gt;</w:t>
      </w:r>
    </w:p>
    <w:p w14:paraId="5C09334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180: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44 96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adiw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0x14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20</w:t>
      </w:r>
    </w:p>
    <w:p w14:paraId="6800342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182: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90 93 71 00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0x0071, r25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0x800071 &lt;param_cycles+0x1&gt;</w:t>
      </w:r>
    </w:p>
    <w:p w14:paraId="6ADEB44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186: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80 93 70 00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0x0070,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0x800070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7CB80E3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18a: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3d c0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.+122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0x206 &lt;output_param+0x120&gt;</w:t>
      </w:r>
    </w:p>
    <w:p w14:paraId="3C074EB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</w:rPr>
        <w:t>}</w:t>
      </w:r>
    </w:p>
    <w:p w14:paraId="7F64B05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//вывод параметра, значение не выводится</w:t>
      </w:r>
    </w:p>
    <w:p w14:paraId="54CE6B0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else</w:t>
      </w:r>
      <w:proofErr w:type="spellEnd"/>
    </w:p>
    <w:p w14:paraId="0DECA89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4B0D43E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PORTA=num;</w:t>
      </w:r>
    </w:p>
    <w:p w14:paraId="56F40AC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18c: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88 e0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0x08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8</w:t>
      </w:r>
    </w:p>
    <w:p w14:paraId="6B4F58A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18e: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8b bb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0x1b,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27</w:t>
      </w:r>
    </w:p>
    <w:p w14:paraId="5E08D40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PORTC=data[0];</w:t>
      </w:r>
    </w:p>
    <w:p w14:paraId="13BA4CB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190: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91 6d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0x006D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0x80006d &lt;data&gt;</w:t>
      </w:r>
    </w:p>
    <w:p w14:paraId="6D1E935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194: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85 bb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0x15,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21</w:t>
      </w:r>
    </w:p>
    <w:p w14:paraId="4908A3D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196: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e7 e8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r30, 0x87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135</w:t>
      </w:r>
    </w:p>
    <w:p w14:paraId="6B8334F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198: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f3 e1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r31, 0x13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19</w:t>
      </w:r>
    </w:p>
    <w:p w14:paraId="2393E63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19a: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31 97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sbiw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r30,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7BF3707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19c: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f1 f7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brne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.-4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0x19a &lt;output_param+0xb4&gt;</w:t>
      </w:r>
    </w:p>
    <w:p w14:paraId="452E970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19e: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00 c0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.+0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0x1a0 &lt;output_param+0xba&gt;</w:t>
      </w:r>
    </w:p>
    <w:p w14:paraId="276546C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1a0: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00 00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nop</w:t>
      </w:r>
      <w:proofErr w:type="spellEnd"/>
    </w:p>
    <w:p w14:paraId="7358381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_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delay_ms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(20);</w:t>
      </w:r>
    </w:p>
    <w:p w14:paraId="1A6C023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+=20;</w:t>
      </w:r>
    </w:p>
    <w:p w14:paraId="3C9D3B8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1a2: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80 91 70 00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0x0070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0x800070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7700FA6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1a6: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90 91 71 00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0x0071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0x800071 &lt;param_cycles+0x1&gt;</w:t>
      </w:r>
    </w:p>
    <w:p w14:paraId="7B92941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1aa: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44 96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adiw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0x14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20</w:t>
      </w:r>
    </w:p>
    <w:p w14:paraId="4147EE0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1ac: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90 93 71 00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0x0071, r25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0x800071 &lt;param_cycles+0x1&gt;</w:t>
      </w:r>
    </w:p>
    <w:p w14:paraId="7F835AE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1b0: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80 93 70 00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0x0070,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0x800070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6D426FD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num&gt;&gt;=1;</w:t>
      </w:r>
    </w:p>
    <w:p w14:paraId="28CA2A2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1b4: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24 e0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0x04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4</w:t>
      </w:r>
    </w:p>
    <w:p w14:paraId="6EC0154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for (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ind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=1;ind&lt;3;ind++)</w:t>
      </w:r>
    </w:p>
    <w:p w14:paraId="59FD08F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1b6: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31 e0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r19,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5B4E440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1b8: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13 c0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.+38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0x1e0 &lt;output_param+0xfa&gt;</w:t>
      </w:r>
    </w:p>
    <w:p w14:paraId="6495696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{</w:t>
      </w:r>
    </w:p>
    <w:p w14:paraId="52F9ADF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PORTA=num;</w:t>
      </w:r>
    </w:p>
    <w:p w14:paraId="4F92FDB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1ba: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2b bb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0x1b, r18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27</w:t>
      </w:r>
    </w:p>
    <w:p w14:paraId="551C6FC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PORTC=0x00;</w:t>
      </w:r>
    </w:p>
    <w:p w14:paraId="3EF83F3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1bc: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15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ba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0x15,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21</w:t>
      </w:r>
    </w:p>
    <w:p w14:paraId="549EF83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1be: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87 e8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0x87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135</w:t>
      </w:r>
    </w:p>
    <w:p w14:paraId="71A5A69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1c0: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93 e1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0x13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19</w:t>
      </w:r>
    </w:p>
    <w:p w14:paraId="7AF46FF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1c2: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01 97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sbiw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0E78BF8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1c4: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f1 f7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brne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.-4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0x1c2 &lt;output_param+0xdc&gt;</w:t>
      </w:r>
    </w:p>
    <w:p w14:paraId="4958AC0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1c6: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00 c0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.+0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0x1c8 &lt;output_param+0xe2&gt;</w:t>
      </w:r>
    </w:p>
    <w:p w14:paraId="69CC90C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1c8: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00 00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nop</w:t>
      </w:r>
      <w:proofErr w:type="spellEnd"/>
    </w:p>
    <w:p w14:paraId="67DA6B3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_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delay_ms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(20);</w:t>
      </w:r>
    </w:p>
    <w:p w14:paraId="4150302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+=20;</w:t>
      </w:r>
    </w:p>
    <w:p w14:paraId="3C53A50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1ca: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80 91 70 00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0x0070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0x800070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6FEED01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1ce: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90 91 71 00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0x0071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0x800071 &lt;param_cycles+0x1&gt;</w:t>
      </w:r>
    </w:p>
    <w:p w14:paraId="37B2C8D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1d2: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44 96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adiw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0x14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20</w:t>
      </w:r>
    </w:p>
    <w:p w14:paraId="60CEE38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1d4: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90 93 71 00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0x0071, r25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0x800071 &lt;param_cycles+0x1&gt;</w:t>
      </w:r>
    </w:p>
    <w:p w14:paraId="7BFA7CB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1d8: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80 93 70 00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0x0070,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0x800070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538F62C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num&gt;&gt;=1;</w:t>
      </w:r>
    </w:p>
    <w:p w14:paraId="3ECE491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1dc: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26 95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lsr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</w:t>
      </w:r>
    </w:p>
    <w:p w14:paraId="0AD6991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PORTA=num;</w:t>
      </w:r>
    </w:p>
    <w:p w14:paraId="65BB3DB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PORTC=data[0];</w:t>
      </w:r>
    </w:p>
    <w:p w14:paraId="5B3AE70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_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delay_ms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(20);</w:t>
      </w:r>
    </w:p>
    <w:p w14:paraId="7DBDB9B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+=20;</w:t>
      </w:r>
    </w:p>
    <w:p w14:paraId="728A172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num&gt;&gt;=1;</w:t>
      </w:r>
    </w:p>
    <w:p w14:paraId="36A6978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for (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ind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=1;ind&lt;3;ind++)</w:t>
      </w:r>
    </w:p>
    <w:p w14:paraId="300FA24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1de: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3f 5f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subi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r19, 0xFF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255</w:t>
      </w:r>
    </w:p>
    <w:p w14:paraId="62D088C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1e0: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33 30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cpi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r19, 0x03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3</w:t>
      </w:r>
    </w:p>
    <w:p w14:paraId="751B389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1e2: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58 f3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brcs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.-42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0x1ba &lt;output_param+0xd4&gt;</w:t>
      </w:r>
    </w:p>
    <w:p w14:paraId="3056E8F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PORTC=0x00;</w:t>
      </w:r>
    </w:p>
    <w:p w14:paraId="113381E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_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delay_ms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(20);</w:t>
      </w:r>
    </w:p>
    <w:p w14:paraId="000C3E2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+=20;</w:t>
      </w:r>
    </w:p>
    <w:p w14:paraId="70B9754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num&gt;&gt;=1;</w:t>
      </w:r>
    </w:p>
    <w:p w14:paraId="15D5CC9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}</w:t>
      </w:r>
    </w:p>
    <w:p w14:paraId="461768C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PORTA=num;</w:t>
      </w:r>
    </w:p>
    <w:p w14:paraId="0B1C11B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1e4: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2b bb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0x1b, r18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27</w:t>
      </w:r>
    </w:p>
    <w:p w14:paraId="4EE01E0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PORTC=0x00;</w:t>
      </w:r>
    </w:p>
    <w:p w14:paraId="06EDB5A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1e6: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15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ba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0x15,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21</w:t>
      </w:r>
    </w:p>
    <w:p w14:paraId="685DEAA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1e8: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e7 e8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r30, 0x87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135</w:t>
      </w:r>
    </w:p>
    <w:p w14:paraId="7601057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1ea: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f3 e1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r31, 0x13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19</w:t>
      </w:r>
    </w:p>
    <w:p w14:paraId="203B10B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1ec: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31 97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sbiw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r30,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14FD847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1ee: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f1 f7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brne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.-4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0x1ec &lt;output_param+0x106&gt;</w:t>
      </w:r>
    </w:p>
    <w:p w14:paraId="5CCF9B5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1f0: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00 c0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.+0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0x1f2 &lt;output_param+0x10c&gt;</w:t>
      </w:r>
    </w:p>
    <w:p w14:paraId="2387A88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1f2: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00 00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nop</w:t>
      </w:r>
      <w:proofErr w:type="spellEnd"/>
    </w:p>
    <w:p w14:paraId="2659454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_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delay_ms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(20);</w:t>
      </w:r>
    </w:p>
    <w:p w14:paraId="49C3361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+=20;</w:t>
      </w:r>
    </w:p>
    <w:p w14:paraId="60FE076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1f4: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80 91 70 00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0x0070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0x800070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0C6E394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1f8: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90 91 71 00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0x0071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0x800071 &lt;param_cycles+0x1&gt;</w:t>
      </w:r>
    </w:p>
    <w:p w14:paraId="7B99451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1fc: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44 96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adiw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0x14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20</w:t>
      </w:r>
    </w:p>
    <w:p w14:paraId="41FC88C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1fe: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90 93 71 00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0x0071, r25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0x800071 &lt;param_cycles+0x1&gt;</w:t>
      </w:r>
    </w:p>
    <w:p w14:paraId="10190DA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202: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80 93 70 00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0x0070,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0x800070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param_cycles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2C2D3F5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}</w:t>
      </w:r>
    </w:p>
    <w:p w14:paraId="5EE4DD7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PORTC=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p_C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;</w:t>
      </w:r>
    </w:p>
    <w:p w14:paraId="0D11737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206: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55 bb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0x15, r21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21</w:t>
      </w:r>
    </w:p>
    <w:p w14:paraId="7187E73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PORTA=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p_A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;</w:t>
      </w:r>
    </w:p>
    <w:p w14:paraId="05BDDEE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208: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4b bb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0x1b, r20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27</w:t>
      </w:r>
    </w:p>
    <w:p w14:paraId="601E21E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20a: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08 95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ret</w:t>
      </w:r>
    </w:p>
    <w:p w14:paraId="7F07AC2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6463489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Disassembly of section .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text.start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:</w:t>
      </w:r>
    </w:p>
    <w:p w14:paraId="4FE4207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DBE791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>000003f4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start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>&gt;:</w:t>
      </w:r>
    </w:p>
    <w:p w14:paraId="0F38CEA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>}</w:t>
      </w:r>
    </w:p>
    <w:p w14:paraId="115CF8B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</w:p>
    <w:p w14:paraId="36BF789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void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start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>()</w:t>
      </w:r>
    </w:p>
    <w:p w14:paraId="6A817A4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>{</w:t>
      </w:r>
    </w:p>
    <w:p w14:paraId="043D4F6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// настройка портов ввода-вывода</w:t>
      </w:r>
    </w:p>
    <w:p w14:paraId="3F1B4F0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lastRenderedPageBreak/>
        <w:tab/>
        <w:t>DDRA = 0xdf;//Вывод PA5 настроен на ввод, для работы гирлянды он игнорируется (изменения в логику работы гирлянды не вносятся).</w:t>
      </w:r>
    </w:p>
    <w:p w14:paraId="15B36CA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3f4: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8f ed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0xDF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223</w:t>
      </w:r>
    </w:p>
    <w:p w14:paraId="1F5C037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3f6: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8a bb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0x1a,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26</w:t>
      </w:r>
    </w:p>
    <w:p w14:paraId="27FE641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DDRB = 0xff;</w:t>
      </w:r>
    </w:p>
    <w:p w14:paraId="6552C17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3f8: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8f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ef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0xFF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255</w:t>
      </w:r>
    </w:p>
    <w:p w14:paraId="32D4B66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3fa: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87 bb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0x17,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23</w:t>
      </w:r>
    </w:p>
    <w:p w14:paraId="2566E59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DDRC = 0xff;</w:t>
      </w:r>
    </w:p>
    <w:p w14:paraId="7782869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3fc: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 xml:space="preserve">84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bb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out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0x14, r24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; 20</w:t>
      </w:r>
    </w:p>
    <w:p w14:paraId="6572BD5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DDRD = 0xf3;//PD2 - смена режима, PD3 - смена настраиваемого параметра</w:t>
      </w:r>
    </w:p>
    <w:p w14:paraId="7DD705D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3fe: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83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ef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0xF3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243</w:t>
      </w:r>
    </w:p>
    <w:p w14:paraId="3D07719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400: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 xml:space="preserve">81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bb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out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0x11, r24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; 17</w:t>
      </w:r>
    </w:p>
    <w:p w14:paraId="619D136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//яркость PD7 показывает степень отдаленности настраиваемого параметра от левой границы\</w:t>
      </w:r>
    </w:p>
    <w:p w14:paraId="61FE520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яркость PD4 - от правой границы</w:t>
      </w:r>
    </w:p>
    <w:p w14:paraId="749E8B5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</w:p>
    <w:p w14:paraId="0153B76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// установка глобальных переменных</w:t>
      </w:r>
    </w:p>
    <w:p w14:paraId="03AF085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setting_mode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= 0; // при включении запускается режим гирлянды</w:t>
      </w:r>
    </w:p>
    <w:p w14:paraId="6CDFADF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402: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10 92 65 00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0x0065,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0x800065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setting_mode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5C23046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</w:p>
    <w:p w14:paraId="466CF29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//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делается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начальный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сдвиг</w:t>
      </w:r>
    </w:p>
    <w:p w14:paraId="5CA4029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for (unsigned char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=0;i&lt;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d;i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++)</w:t>
      </w:r>
    </w:p>
    <w:p w14:paraId="1B0361D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406: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30 e0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r19, 0x00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</w:t>
      </w:r>
    </w:p>
    <w:p w14:paraId="6BCD8E4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408: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1c c0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.+56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0x442 &lt;__EEPROM_REGION_LENGTH__+0x42&gt;</w:t>
      </w:r>
    </w:p>
    <w:p w14:paraId="47D75E4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{</w:t>
      </w:r>
    </w:p>
    <w:p w14:paraId="2C49B89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uint8_t C=b[0]/128;</w:t>
      </w:r>
    </w:p>
    <w:p w14:paraId="233A718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40a: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ea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e6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r30, 0x6A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106</w:t>
      </w:r>
    </w:p>
    <w:p w14:paraId="14226CF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40c: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f0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r31, 0x00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</w:t>
      </w:r>
    </w:p>
    <w:p w14:paraId="07BAEB3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40e: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90 81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Z</w:t>
      </w:r>
    </w:p>
    <w:p w14:paraId="28DD77C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410: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49 2f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mov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r20, r25</w:t>
      </w:r>
    </w:p>
    <w:p w14:paraId="5348602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412: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44 1f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r20, r20</w:t>
      </w:r>
    </w:p>
    <w:p w14:paraId="1A9EDDF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414: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44 27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eor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r20, r20</w:t>
      </w:r>
    </w:p>
    <w:p w14:paraId="5BB52B7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416: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44 1f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r20, r20</w:t>
      </w:r>
    </w:p>
    <w:p w14:paraId="5052121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b[0]&lt;&lt;=1;</w:t>
      </w:r>
    </w:p>
    <w:p w14:paraId="778C87E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418: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29 2f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mov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r25</w:t>
      </w:r>
    </w:p>
    <w:p w14:paraId="654634F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41a: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22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r18</w:t>
      </w:r>
    </w:p>
    <w:p w14:paraId="516B647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</w:rPr>
        <w:t>b[0]+=b[1]/128;//самый старший бит</w:t>
      </w:r>
    </w:p>
    <w:p w14:paraId="1FF9F68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41c: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 xml:space="preserve">91 81      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ldd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r25, Z+1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; 0x01</w:t>
      </w:r>
    </w:p>
    <w:p w14:paraId="537490C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41e: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89 2f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mov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r25</w:t>
      </w:r>
    </w:p>
    <w:p w14:paraId="39E42C4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420: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88 1f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r24</w:t>
      </w:r>
    </w:p>
    <w:p w14:paraId="0183091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422: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88 27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eor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r24</w:t>
      </w:r>
    </w:p>
    <w:p w14:paraId="1B008FC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424: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88 1f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r24</w:t>
      </w:r>
    </w:p>
    <w:p w14:paraId="7F985F4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426: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28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r24</w:t>
      </w:r>
    </w:p>
    <w:p w14:paraId="138CA6B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428: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20 83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Z, r18</w:t>
      </w:r>
    </w:p>
    <w:p w14:paraId="15E469E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b[1]&lt;&lt;=1;</w:t>
      </w:r>
    </w:p>
    <w:p w14:paraId="76BFE8A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42a: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99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r25</w:t>
      </w:r>
    </w:p>
    <w:p w14:paraId="3B4D6D2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b[1]+=b[2]/128;</w:t>
      </w:r>
    </w:p>
    <w:p w14:paraId="2460DE8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42c: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82 81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Z+2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0x02</w:t>
      </w:r>
    </w:p>
    <w:p w14:paraId="334518A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42e: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28 2f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mov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r24</w:t>
      </w:r>
    </w:p>
    <w:p w14:paraId="7CCFF9C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430: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22 1f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r18</w:t>
      </w:r>
    </w:p>
    <w:p w14:paraId="51AD9D0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432: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22 27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eor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r18</w:t>
      </w:r>
    </w:p>
    <w:p w14:paraId="0C6E2B0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434: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22 1f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r18</w:t>
      </w:r>
    </w:p>
    <w:p w14:paraId="79756D5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436: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92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r18</w:t>
      </w:r>
    </w:p>
    <w:p w14:paraId="28F01BC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438: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91 83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std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Z+1, r25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0x01</w:t>
      </w:r>
    </w:p>
    <w:p w14:paraId="1E66D9F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b[2]&lt;&lt;=1;</w:t>
      </w:r>
    </w:p>
    <w:p w14:paraId="6AC5B54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43a: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88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r24</w:t>
      </w:r>
    </w:p>
    <w:p w14:paraId="3DC8FE2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b[2]+=C;</w:t>
      </w:r>
    </w:p>
    <w:p w14:paraId="62CAD40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43c: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84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r20</w:t>
      </w:r>
    </w:p>
    <w:p w14:paraId="1A35747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43e: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82 83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std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Z+2,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0x02</w:t>
      </w:r>
    </w:p>
    <w:p w14:paraId="0FC234E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</w:p>
    <w:p w14:paraId="2875425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</w:rPr>
        <w:t>// установка глобальных переменных</w:t>
      </w:r>
    </w:p>
    <w:p w14:paraId="357DC53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setting_mode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= 0; // при включении запускается режим гирлянды</w:t>
      </w:r>
    </w:p>
    <w:p w14:paraId="350393C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</w:p>
    <w:p w14:paraId="6548964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//делается начальный сдвиг</w:t>
      </w:r>
    </w:p>
    <w:p w14:paraId="2CBAE87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for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(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unsigned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char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i=0;i&lt;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d;i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>++)</w:t>
      </w:r>
    </w:p>
    <w:p w14:paraId="19758EB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440: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 xml:space="preserve">3f 5f      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subi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r19, 0xFF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; 255</w:t>
      </w:r>
    </w:p>
    <w:p w14:paraId="4DF1397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442: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80 91 72 00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0x0072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0x800072 &lt;d&gt;</w:t>
      </w:r>
    </w:p>
    <w:p w14:paraId="3A3606B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446: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38 17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r19, r24</w:t>
      </w:r>
    </w:p>
    <w:p w14:paraId="45AC395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448: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00 f3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brcs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.-64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0x40a &lt;__EEPROM_REGION_LENGTH__+0xa&gt;</w:t>
      </w:r>
    </w:p>
    <w:p w14:paraId="7B21053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b[1]+=b[2]/128;</w:t>
      </w:r>
    </w:p>
    <w:p w14:paraId="3CD2E34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b[2]&lt;&lt;=1;</w:t>
      </w:r>
    </w:p>
    <w:p w14:paraId="016701C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b[2]+=C;</w:t>
      </w:r>
    </w:p>
    <w:p w14:paraId="67BBEBF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}</w:t>
      </w:r>
    </w:p>
    <w:p w14:paraId="2F59015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</w:p>
    <w:p w14:paraId="0494F69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PORTA=b[0];</w:t>
      </w:r>
    </w:p>
    <w:p w14:paraId="61C3E69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44a: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ea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e6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r30, 0x6A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106</w:t>
      </w:r>
    </w:p>
    <w:p w14:paraId="3372783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44c: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f0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r31, 0x00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</w:t>
      </w:r>
    </w:p>
    <w:p w14:paraId="4979A5E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44e: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80 81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Z</w:t>
      </w:r>
    </w:p>
    <w:p w14:paraId="5ADE47F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450: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8b bb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0x1b,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27</w:t>
      </w:r>
    </w:p>
    <w:p w14:paraId="1C7AA4C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PORTB=b[1];</w:t>
      </w:r>
    </w:p>
    <w:p w14:paraId="2810DB1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452: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81 81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Z+1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0x01</w:t>
      </w:r>
    </w:p>
    <w:p w14:paraId="29B19E9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454: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88 bb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0x18,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24</w:t>
      </w:r>
    </w:p>
    <w:p w14:paraId="1E1D677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PORTC=b[2];</w:t>
      </w:r>
    </w:p>
    <w:p w14:paraId="6916EF9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456: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82 81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Z+2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0x02</w:t>
      </w:r>
    </w:p>
    <w:p w14:paraId="2FF21F8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458: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 xml:space="preserve">85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bb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out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0x15, r24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; 21</w:t>
      </w:r>
    </w:p>
    <w:p w14:paraId="76B0C6F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PORTD=0x90;//включаем PD7 и PD4 для показания отдаленности настраиваемого параметра</w:t>
      </w:r>
    </w:p>
    <w:p w14:paraId="76CF2AF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45a: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80 e9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0x90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144</w:t>
      </w:r>
    </w:p>
    <w:p w14:paraId="04B0D34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45c: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82 bb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0x12,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18</w:t>
      </w:r>
    </w:p>
    <w:p w14:paraId="0EA4FFA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6AF0E62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</w:rPr>
        <w:t>// настройка внешних прерываний</w:t>
      </w:r>
    </w:p>
    <w:p w14:paraId="36BB999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MCUCR |= (3&lt;&lt;ISC00)|(3&lt;&lt;ISC10); // устанавливаем внешние прерывания INT0 и INT1 на срабатывание по переднему фронту (переход 0 -&gt; 1)</w:t>
      </w:r>
    </w:p>
    <w:p w14:paraId="55FF8A0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45e: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85 b7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in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0x35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53</w:t>
      </w:r>
    </w:p>
    <w:p w14:paraId="475ED80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460: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8f 60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ori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15</w:t>
      </w:r>
    </w:p>
    <w:p w14:paraId="1C935CB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462: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 xml:space="preserve">85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bf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out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0x35, r24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; 53</w:t>
      </w:r>
    </w:p>
    <w:p w14:paraId="5C57B05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</w:p>
    <w:p w14:paraId="2B14E2B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GIFR = (1&lt;&lt;INT0)|(1&lt;&lt;INT1); // сброс флагов в регистре GIFR (исключение ложного срабатывания прерываний в момент включения)</w:t>
      </w:r>
    </w:p>
    <w:p w14:paraId="5B4AF3B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464: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0xC0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192</w:t>
      </w:r>
    </w:p>
    <w:p w14:paraId="65741D1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466: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8a bf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0x3a,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58</w:t>
      </w:r>
    </w:p>
    <w:p w14:paraId="328C563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</w:rPr>
        <w:t>GICR |= (1&lt;&lt;INT0)|(1&lt;&lt;INT1); // разрешение прерываний INT0</w:t>
      </w:r>
    </w:p>
    <w:p w14:paraId="4CD36C0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468: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8b b7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in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0x3b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59</w:t>
      </w:r>
    </w:p>
    <w:p w14:paraId="65E4BE7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46a: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6c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ori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0xC0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192</w:t>
      </w:r>
    </w:p>
    <w:p w14:paraId="136B6DE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46c: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8b bf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0x3b,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59</w:t>
      </w:r>
    </w:p>
    <w:p w14:paraId="1B63801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53350DE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sei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>(); // разрешаем работу прерываний</w:t>
      </w:r>
    </w:p>
    <w:p w14:paraId="3562345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46e: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 xml:space="preserve">78 94      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sei</w:t>
      </w:r>
      <w:proofErr w:type="spellEnd"/>
    </w:p>
    <w:p w14:paraId="137E27D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</w:p>
    <w:p w14:paraId="69CB858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lastRenderedPageBreak/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set_param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();</w:t>
      </w:r>
    </w:p>
    <w:p w14:paraId="3FCF444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470: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0e 94 4b 03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call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0x696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0x696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set_param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0D7AE0F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474: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08 95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ret</w:t>
      </w:r>
    </w:p>
    <w:p w14:paraId="3E1410C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22D5A2D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Disassembly of section .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text.change_garland_state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:</w:t>
      </w:r>
    </w:p>
    <w:p w14:paraId="78D4596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0575F18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00000320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change_garland_state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&gt;:</w:t>
      </w:r>
    </w:p>
    <w:p w14:paraId="18C065E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2811DA7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4FF6934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void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change_garland_state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()</w:t>
      </w:r>
    </w:p>
    <w:p w14:paraId="417D877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07C2338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cycles=0;</w:t>
      </w:r>
    </w:p>
    <w:p w14:paraId="403E7E7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320: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10 92 64 00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0x0064,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0x800064 &lt;cycles+0x1&gt;</w:t>
      </w:r>
    </w:p>
    <w:p w14:paraId="38870B6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324: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10 92 63 00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0x0063,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0x800063 &lt;cycles&gt;</w:t>
      </w:r>
    </w:p>
    <w:p w14:paraId="2FCC41C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garland_state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>=(garland_state+1)%2;//определяем новое состояние</w:t>
      </w:r>
    </w:p>
    <w:p w14:paraId="4A0482A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328: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80 91 79 00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0x0079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0x800079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garland_state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2A160BB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32c: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0x00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</w:t>
      </w:r>
    </w:p>
    <w:p w14:paraId="2ACBBE9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32e: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01 96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adiw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655BD4F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330: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81 70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andi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0F06CCD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332: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90 78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andi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0x80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128</w:t>
      </w:r>
    </w:p>
    <w:p w14:paraId="12ED59A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334: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99 23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and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r25</w:t>
      </w:r>
    </w:p>
    <w:p w14:paraId="3694433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336: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24 f4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brge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.+8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0x340 &lt;change_garland_state+0x20&gt;</w:t>
      </w:r>
    </w:p>
    <w:p w14:paraId="70E2702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338: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01 97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sbiw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39F4D78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33a: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8e 6f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ori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0xFE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254</w:t>
      </w:r>
    </w:p>
    <w:p w14:paraId="00FDA77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33c: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9f 6f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ori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0xFF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255</w:t>
      </w:r>
    </w:p>
    <w:p w14:paraId="1E0E745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33e: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01 96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adiw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2B9328D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340: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80 93 79 00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0x0079,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0x800079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garland_state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4791CA2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if (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garland_state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)//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делаем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сдвиг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и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зажигаем</w:t>
      </w:r>
    </w:p>
    <w:p w14:paraId="3F04414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344: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88 23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and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r24</w:t>
      </w:r>
    </w:p>
    <w:p w14:paraId="2148DE2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346: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09 f4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brne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.+2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0x34a &lt;change_garland_state+0x2a&gt;</w:t>
      </w:r>
    </w:p>
    <w:p w14:paraId="037FD2E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348: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51 c0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.+162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0x3ec &lt;change_garland_state+0xcc&gt;</w:t>
      </w:r>
    </w:p>
    <w:p w14:paraId="59CA424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{</w:t>
      </w:r>
    </w:p>
    <w:p w14:paraId="3F5E7D2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if (h&lt;12)</w:t>
      </w:r>
    </w:p>
    <w:p w14:paraId="26F3502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34a: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50 91 73 00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r21, 0x0073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0x800073 &lt;h&gt;</w:t>
      </w:r>
    </w:p>
    <w:p w14:paraId="5F57AB7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34e: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5c 30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cpi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r21, 0x0C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12</w:t>
      </w:r>
    </w:p>
    <w:p w14:paraId="415A856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350: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18 f5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brcc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.+70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0x398 &lt;change_garland_state+0x78&gt;</w:t>
      </w:r>
    </w:p>
    <w:p w14:paraId="48BD3DC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{</w:t>
      </w:r>
    </w:p>
    <w:p w14:paraId="1EF6CD7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uint8_t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h_cpy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=12-h;</w:t>
      </w:r>
    </w:p>
    <w:p w14:paraId="7D34F21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352: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7c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r23, 0x0C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12</w:t>
      </w:r>
    </w:p>
    <w:p w14:paraId="7339695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354: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75 1b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sub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r23, r21</w:t>
      </w:r>
    </w:p>
    <w:p w14:paraId="7C8A7BE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for (unsigned char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=0;i&lt;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h_cpy;i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++)</w:t>
      </w:r>
    </w:p>
    <w:p w14:paraId="67BF41C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356: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60 e0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r22, 0x00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</w:t>
      </w:r>
    </w:p>
    <w:p w14:paraId="2F4B3D7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358: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1c c0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.+56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0x392 &lt;change_garland_state+0x72&gt;</w:t>
      </w:r>
    </w:p>
    <w:p w14:paraId="7481033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{</w:t>
      </w:r>
    </w:p>
    <w:p w14:paraId="14648BA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uint8_t C=b[2]%2;</w:t>
      </w:r>
    </w:p>
    <w:p w14:paraId="704D59B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35a: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ea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e6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r30, 0x6A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106</w:t>
      </w:r>
    </w:p>
    <w:p w14:paraId="627753C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35c: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f0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r31, 0x00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</w:t>
      </w:r>
    </w:p>
    <w:p w14:paraId="16D545F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35e: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92 81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Z+2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0x02</w:t>
      </w:r>
    </w:p>
    <w:p w14:paraId="0EEA04A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b[2]&gt;&gt;=1;</w:t>
      </w:r>
    </w:p>
    <w:p w14:paraId="42C2228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360: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49 2f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mov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r20, r25</w:t>
      </w:r>
    </w:p>
    <w:p w14:paraId="2CB4AD4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362: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46 95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lsr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r20</w:t>
      </w:r>
    </w:p>
    <w:p w14:paraId="2A67604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b[2]+=b[1]%2&lt;&lt;7;</w:t>
      </w:r>
    </w:p>
    <w:p w14:paraId="5AE4FFB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364: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81 81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Z+1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0x01</w:t>
      </w:r>
    </w:p>
    <w:p w14:paraId="1E34239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366: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50 e8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r21, 0x80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128</w:t>
      </w:r>
    </w:p>
    <w:p w14:paraId="5145621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368: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85 9f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mul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r21</w:t>
      </w:r>
    </w:p>
    <w:p w14:paraId="6DD011B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36a: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90 01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movw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r0</w:t>
      </w:r>
    </w:p>
    <w:p w14:paraId="6243CC9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36c: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11 24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eor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r1, r1</w:t>
      </w:r>
    </w:p>
    <w:p w14:paraId="5E0D225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36e: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24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r20</w:t>
      </w:r>
    </w:p>
    <w:p w14:paraId="38EC0B4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370: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22 83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std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Z+2, r18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0x02</w:t>
      </w:r>
    </w:p>
    <w:p w14:paraId="52794CD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b[1]&gt;&gt;=1;</w:t>
      </w:r>
    </w:p>
    <w:p w14:paraId="1285370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372: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28 2f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mov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r24</w:t>
      </w:r>
    </w:p>
    <w:p w14:paraId="1B9D1BD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374: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 xml:space="preserve">26 95      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lsr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r18</w:t>
      </w:r>
    </w:p>
    <w:p w14:paraId="7541596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b[1]+=b[0]%2&lt;&lt;7;</w:t>
      </w:r>
    </w:p>
    <w:p w14:paraId="670F7F8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376: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 xml:space="preserve">80 81      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ld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r24, Z</w:t>
      </w:r>
    </w:p>
    <w:p w14:paraId="589C90B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378: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30 e8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r19, 0x80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128</w:t>
      </w:r>
    </w:p>
    <w:p w14:paraId="0969D16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37a: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83 9f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mul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r19</w:t>
      </w:r>
    </w:p>
    <w:p w14:paraId="3B92D9A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37c: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a0 01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movw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r20, r0</w:t>
      </w:r>
    </w:p>
    <w:p w14:paraId="0BB4738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37e: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11 24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eor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r1, r1</w:t>
      </w:r>
    </w:p>
    <w:p w14:paraId="24BF9FD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380: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24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r20</w:t>
      </w:r>
    </w:p>
    <w:p w14:paraId="6663A04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382: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21 83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std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Z+1, r18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0x01</w:t>
      </w:r>
    </w:p>
    <w:p w14:paraId="1708548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b[0]&gt;&gt;=1;</w:t>
      </w:r>
    </w:p>
    <w:p w14:paraId="359E9FB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384: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86 95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lsr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</w:t>
      </w:r>
    </w:p>
    <w:p w14:paraId="216335C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b[0]+=C&lt;&lt;7;</w:t>
      </w:r>
    </w:p>
    <w:p w14:paraId="761319D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386: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97 95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ror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</w:t>
      </w:r>
    </w:p>
    <w:p w14:paraId="55D415D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388: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99 27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eor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r25</w:t>
      </w:r>
    </w:p>
    <w:p w14:paraId="4455C75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38a: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97 95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ror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</w:t>
      </w:r>
    </w:p>
    <w:p w14:paraId="29CE563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38c: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89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r25</w:t>
      </w:r>
    </w:p>
    <w:p w14:paraId="6BCD3EA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38e: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80 83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Z, r24</w:t>
      </w:r>
    </w:p>
    <w:p w14:paraId="3BE8CCD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if (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garland_state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)//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делаем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сдвиг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и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зажигаем</w:t>
      </w:r>
    </w:p>
    <w:p w14:paraId="6D06C42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{</w:t>
      </w:r>
    </w:p>
    <w:p w14:paraId="379FA53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if (h&lt;12)</w:t>
      </w:r>
    </w:p>
    <w:p w14:paraId="02913C6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{</w:t>
      </w:r>
    </w:p>
    <w:p w14:paraId="18C792C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uint8_t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h_cpy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=12-h;</w:t>
      </w:r>
    </w:p>
    <w:p w14:paraId="3B561E0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for (unsigned char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=0;i&lt;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h_cpy;i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++)</w:t>
      </w:r>
    </w:p>
    <w:p w14:paraId="71CAE58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390: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6f 5f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subi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r22, 0xFF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255</w:t>
      </w:r>
    </w:p>
    <w:p w14:paraId="0FD571D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392: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67 17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r22, r23</w:t>
      </w:r>
    </w:p>
    <w:p w14:paraId="0A7C5B3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394: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10 f3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brcs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.-60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0x35a &lt;change_garland_state+0x3a&gt;</w:t>
      </w:r>
    </w:p>
    <w:p w14:paraId="5FC4CD6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396: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21 c0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.+66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0x3da &lt;change_garland_state+0xba&gt;</w:t>
      </w:r>
    </w:p>
    <w:p w14:paraId="1C08187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b[0]+=C&lt;&lt;7;</w:t>
      </w:r>
    </w:p>
    <w:p w14:paraId="7D9F94B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}</w:t>
      </w:r>
    </w:p>
    <w:p w14:paraId="6E18807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}</w:t>
      </w:r>
    </w:p>
    <w:p w14:paraId="3D04AB7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else</w:t>
      </w:r>
    </w:p>
    <w:p w14:paraId="7733FA6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{</w:t>
      </w:r>
    </w:p>
    <w:p w14:paraId="201953E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uint8_t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h_cpy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=h-12;</w:t>
      </w:r>
    </w:p>
    <w:p w14:paraId="06B37CF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398: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5c 50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subi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r21, 0x0C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12</w:t>
      </w:r>
    </w:p>
    <w:p w14:paraId="2ECCBE6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for (unsigned char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=0;i&lt;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h_cpy;i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++)</w:t>
      </w:r>
    </w:p>
    <w:p w14:paraId="7FB07C1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39a: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30 e0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r19, 0x00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</w:t>
      </w:r>
    </w:p>
    <w:p w14:paraId="3096151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39c: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1c c0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.+56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0x3d6 &lt;change_garland_state+0xb6&gt;</w:t>
      </w:r>
    </w:p>
    <w:p w14:paraId="08B3E1C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{</w:t>
      </w:r>
    </w:p>
    <w:p w14:paraId="77EA7C7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uint8_t C=b[0]/128;</w:t>
      </w:r>
    </w:p>
    <w:p w14:paraId="79B6D3B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39e: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ea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e6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r30, 0x6A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106</w:t>
      </w:r>
    </w:p>
    <w:p w14:paraId="75E64ED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3a0: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f0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r31, 0x00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</w:t>
      </w:r>
    </w:p>
    <w:p w14:paraId="1F6B126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3a2: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90 81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Z</w:t>
      </w:r>
    </w:p>
    <w:p w14:paraId="69ACD45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3a4: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49 2f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mov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r20, r25</w:t>
      </w:r>
    </w:p>
    <w:p w14:paraId="265B549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3a6: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44 1f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r20, r20</w:t>
      </w:r>
    </w:p>
    <w:p w14:paraId="18C9F5A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3a8: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44 27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eor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r20, r20</w:t>
      </w:r>
    </w:p>
    <w:p w14:paraId="16E21A1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3aa: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44 1f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r20, r20</w:t>
      </w:r>
    </w:p>
    <w:p w14:paraId="7B0F484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b[0]&lt;&lt;=1;</w:t>
      </w:r>
    </w:p>
    <w:p w14:paraId="1453E16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3ac: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29 2f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mov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r25</w:t>
      </w:r>
    </w:p>
    <w:p w14:paraId="70FABC3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3ae: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22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r18</w:t>
      </w:r>
    </w:p>
    <w:p w14:paraId="5E13E36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b[0]+=b[1]/128;</w:t>
      </w:r>
    </w:p>
    <w:p w14:paraId="3C0884D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3b0: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91 81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Z+1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0x01</w:t>
      </w:r>
    </w:p>
    <w:p w14:paraId="2DDE224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3b2: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89 2f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mov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r25</w:t>
      </w:r>
    </w:p>
    <w:p w14:paraId="3DD69BC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3b4: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88 1f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r24</w:t>
      </w:r>
    </w:p>
    <w:p w14:paraId="6D23A0F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3b6: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88 27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eor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r24</w:t>
      </w:r>
    </w:p>
    <w:p w14:paraId="0AE25AD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3b8: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88 1f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r24</w:t>
      </w:r>
    </w:p>
    <w:p w14:paraId="28C334A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3ba: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28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r24</w:t>
      </w:r>
    </w:p>
    <w:p w14:paraId="63C8E3D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3bc: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20 83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Z, r18</w:t>
      </w:r>
    </w:p>
    <w:p w14:paraId="2CDA30E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b[1]&lt;&lt;=1;</w:t>
      </w:r>
    </w:p>
    <w:p w14:paraId="49941BA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3be: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99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r25</w:t>
      </w:r>
    </w:p>
    <w:p w14:paraId="51F51BB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b[1]+=b[2]/128;</w:t>
      </w:r>
    </w:p>
    <w:p w14:paraId="43365EE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3c0: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82 81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Z+2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0x02</w:t>
      </w:r>
    </w:p>
    <w:p w14:paraId="17E4A38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3c2: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28 2f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mov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r24</w:t>
      </w:r>
    </w:p>
    <w:p w14:paraId="3963694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3c4: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22 1f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r18</w:t>
      </w:r>
    </w:p>
    <w:p w14:paraId="35CAE22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3c6: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22 27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eor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r18</w:t>
      </w:r>
    </w:p>
    <w:p w14:paraId="435384D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3c8: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22 1f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r18</w:t>
      </w:r>
    </w:p>
    <w:p w14:paraId="761C9B5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3ca: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92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r18</w:t>
      </w:r>
    </w:p>
    <w:p w14:paraId="4280A4B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3cc: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91 83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std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Z+1, r25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0x01</w:t>
      </w:r>
    </w:p>
    <w:p w14:paraId="5C3BABD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b[2]&lt;&lt;=1;</w:t>
      </w:r>
    </w:p>
    <w:p w14:paraId="783D1DA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3ce: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88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r24</w:t>
      </w:r>
    </w:p>
    <w:p w14:paraId="5BA70D0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b[2]+=C;</w:t>
      </w:r>
    </w:p>
    <w:p w14:paraId="32AC519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3d0: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84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r20</w:t>
      </w:r>
    </w:p>
    <w:p w14:paraId="17C1D0B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3d2: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82 83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std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Z+2,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0x02</w:t>
      </w:r>
    </w:p>
    <w:p w14:paraId="0171AAD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}</w:t>
      </w:r>
    </w:p>
    <w:p w14:paraId="00B2EAB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}</w:t>
      </w:r>
    </w:p>
    <w:p w14:paraId="6AE26F2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else</w:t>
      </w:r>
    </w:p>
    <w:p w14:paraId="0BD005C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{</w:t>
      </w:r>
    </w:p>
    <w:p w14:paraId="46794D5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uint8_t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h_cpy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=h-12;</w:t>
      </w:r>
    </w:p>
    <w:p w14:paraId="369A1F5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for (unsigned char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=0;i&lt;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h_cpy;i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++)</w:t>
      </w:r>
    </w:p>
    <w:p w14:paraId="51B005D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3d4: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3f 5f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subi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r19, 0xFF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255</w:t>
      </w:r>
    </w:p>
    <w:p w14:paraId="68DC273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3d6: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35 17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r19, r21</w:t>
      </w:r>
    </w:p>
    <w:p w14:paraId="60DA938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3d8: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10 f3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brcs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.-60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0x39e &lt;change_garland_state+0x7e&gt;</w:t>
      </w:r>
    </w:p>
    <w:p w14:paraId="3C5B3EC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b[1]+=b[2]/128;</w:t>
      </w:r>
    </w:p>
    <w:p w14:paraId="1383EE6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b[2]&lt;&lt;=1;</w:t>
      </w:r>
    </w:p>
    <w:p w14:paraId="475D88E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b[2]+=C;</w:t>
      </w:r>
    </w:p>
    <w:p w14:paraId="6A5B166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}</w:t>
      </w:r>
    </w:p>
    <w:p w14:paraId="43778EF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}</w:t>
      </w:r>
    </w:p>
    <w:p w14:paraId="5CB464E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PORTA=b[0];</w:t>
      </w:r>
    </w:p>
    <w:p w14:paraId="0F8F131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3da: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ea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e6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r30, 0x6A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106</w:t>
      </w:r>
    </w:p>
    <w:p w14:paraId="7EDB01E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3dc: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f0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r31, 0x00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</w:t>
      </w:r>
    </w:p>
    <w:p w14:paraId="32E625B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3de: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80 81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Z</w:t>
      </w:r>
    </w:p>
    <w:p w14:paraId="4241829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3e0: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8b bb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0x1b,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27</w:t>
      </w:r>
    </w:p>
    <w:p w14:paraId="663AF18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PORTB=b[1];</w:t>
      </w:r>
    </w:p>
    <w:p w14:paraId="7E4FD33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3e2: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81 81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Z+1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0x01</w:t>
      </w:r>
    </w:p>
    <w:p w14:paraId="5767517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3e4: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88 bb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0x18,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24</w:t>
      </w:r>
    </w:p>
    <w:p w14:paraId="31ACB2D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PORTC=b[2];</w:t>
      </w:r>
    </w:p>
    <w:p w14:paraId="4956E5C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3e6: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82 81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ldd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Z+2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0x02</w:t>
      </w:r>
    </w:p>
    <w:p w14:paraId="25BA228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3e8: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85 bb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0x15,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21</w:t>
      </w:r>
    </w:p>
    <w:p w14:paraId="70CAFB4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3ea: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08 95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ret</w:t>
      </w:r>
    </w:p>
    <w:p w14:paraId="36164D5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}</w:t>
      </w:r>
    </w:p>
    <w:p w14:paraId="10A1391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else//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тушим</w:t>
      </w:r>
    </w:p>
    <w:p w14:paraId="14186D0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{</w:t>
      </w:r>
    </w:p>
    <w:p w14:paraId="081B12B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PORTA=0;</w:t>
      </w:r>
    </w:p>
    <w:p w14:paraId="11AA9FC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3ec: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1b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ba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0x1b,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27</w:t>
      </w:r>
    </w:p>
    <w:p w14:paraId="59C1255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PORTB=0;</w:t>
      </w:r>
    </w:p>
    <w:p w14:paraId="61C3028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3ee: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18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ba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0x18,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24</w:t>
      </w:r>
    </w:p>
    <w:p w14:paraId="1143DEA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PORTC=0;</w:t>
      </w:r>
    </w:p>
    <w:p w14:paraId="73C1E46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3f0: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15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ba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0x15,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21</w:t>
      </w:r>
    </w:p>
    <w:p w14:paraId="7063B8D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3f2: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08 95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ret</w:t>
      </w:r>
    </w:p>
    <w:p w14:paraId="3CB76C0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63B7DA2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Disassembly of section .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text.ADC_Init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:</w:t>
      </w:r>
    </w:p>
    <w:p w14:paraId="1F38D7F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62C1273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000006a4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ADC_Init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&gt;:</w:t>
      </w:r>
    </w:p>
    <w:p w14:paraId="270A740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}</w:t>
      </w:r>
    </w:p>
    <w:p w14:paraId="5712CEF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079BCFE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F846EE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void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ADC_Init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(void)</w:t>
      </w:r>
    </w:p>
    <w:p w14:paraId="16A0139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>{</w:t>
      </w:r>
    </w:p>
    <w:p w14:paraId="161BBEF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ADCSRA |= (1&lt;&lt;ADEN) // Разрешение использования АЦП</w:t>
      </w:r>
    </w:p>
    <w:p w14:paraId="4179543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6a4: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 xml:space="preserve">86 b1      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in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r24, 0x06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; 6</w:t>
      </w:r>
    </w:p>
    <w:p w14:paraId="66A1411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6a6: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8f 6e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ori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0xEF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239</w:t>
      </w:r>
    </w:p>
    <w:p w14:paraId="534BBBA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6a8: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 xml:space="preserve">86 b9      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out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0x06, r24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; 6</w:t>
      </w:r>
    </w:p>
    <w:p w14:paraId="1B6B699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|(1&lt;&lt;ADSC)//Запуск преобразования</w:t>
      </w:r>
    </w:p>
    <w:p w14:paraId="02BD760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|(1&lt;&lt;ADATE)//Непрерывный режим работы АЦП</w:t>
      </w:r>
    </w:p>
    <w:p w14:paraId="3964E32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|(1&lt;&lt;ADPS2)|(1&lt;&lt;ADPS1)|(1&lt;&lt;ADPS0)//Делитель 8МГц/128 = 64 кГц</w:t>
      </w:r>
    </w:p>
    <w:p w14:paraId="6E6AFA0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|(1&lt;&lt;ADIE);//Разрешение прерывания от АЦП</w:t>
      </w:r>
    </w:p>
    <w:p w14:paraId="1906CB7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ADMUX |= (1&lt;&lt;REFS1)|(1&lt;&lt;REFS0)//Внутренний Источник ОН 2,56в, вход ADC0</w:t>
      </w:r>
    </w:p>
    <w:p w14:paraId="34B9587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6aa: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87 b1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in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0x07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7</w:t>
      </w:r>
    </w:p>
    <w:p w14:paraId="4582E5A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6ac: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85 6c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ori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0xC5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197</w:t>
      </w:r>
    </w:p>
    <w:p w14:paraId="49B21D0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6ae: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87 b9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0x07,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7</w:t>
      </w:r>
    </w:p>
    <w:p w14:paraId="510F6C3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6b0: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08 95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ret</w:t>
      </w:r>
    </w:p>
    <w:p w14:paraId="57B6F39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20AC970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Disassembly of section .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text.init_PWM_timer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:</w:t>
      </w:r>
    </w:p>
    <w:p w14:paraId="182A4B2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2991AA5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00000632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init_PWM_timer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&gt;:</w:t>
      </w:r>
    </w:p>
    <w:p w14:paraId="5441055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5D77328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40DB116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//OCR2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работает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с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PD7</w:t>
      </w:r>
    </w:p>
    <w:p w14:paraId="2F388A5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void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init_PWM_timer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(void)</w:t>
      </w:r>
    </w:p>
    <w:p w14:paraId="2721171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3B7F5FC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ASSR=0x00;</w:t>
      </w:r>
    </w:p>
    <w:p w14:paraId="208A961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632: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12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0x22,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34</w:t>
      </w:r>
    </w:p>
    <w:p w14:paraId="7FAC8B5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TCCR2=0b01101110; //Fast PWM, Clear OC2 on Compare Match, clkT2S/256 (From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prescaler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)\</w:t>
      </w:r>
    </w:p>
    <w:p w14:paraId="1969FE5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634: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8e e6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0x6E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110</w:t>
      </w:r>
    </w:p>
    <w:p w14:paraId="124F2DF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636: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85 bd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0x25,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37</w:t>
      </w:r>
    </w:p>
    <w:p w14:paraId="02A2445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</w:rPr>
        <w:t>(реальная частота получится 8МГц/256 = 31250 Гц)</w:t>
      </w:r>
    </w:p>
    <w:p w14:paraId="262412D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TCNT2=0x00; // Timer Value = 0 -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Обнуление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счетчика</w:t>
      </w:r>
    </w:p>
    <w:p w14:paraId="50F2E6F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638: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14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0x24,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36</w:t>
      </w:r>
    </w:p>
    <w:p w14:paraId="119493E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OCR2=0x00;//скважность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шим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(0 — это 0%, а FF — 100 %)</w:t>
      </w:r>
    </w:p>
    <w:p w14:paraId="0BFB323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63a: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13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0x23,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35</w:t>
      </w:r>
    </w:p>
    <w:p w14:paraId="3EC2BA1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TIMSK|=0x00;</w:t>
      </w:r>
    </w:p>
    <w:p w14:paraId="4F69776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63c: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89 b7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in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0x39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57</w:t>
      </w:r>
    </w:p>
    <w:p w14:paraId="1C16274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63e: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89 bf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0x39,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57</w:t>
      </w:r>
    </w:p>
    <w:p w14:paraId="18ED6A2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// Timer/Counter 1 initialization</w:t>
      </w:r>
    </w:p>
    <w:p w14:paraId="670DCC6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//0001 (WGM) - 8-bit mode</w:t>
      </w:r>
    </w:p>
    <w:p w14:paraId="1766954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TCCR1A=0b00000001;</w:t>
      </w:r>
    </w:p>
    <w:p w14:paraId="5578CDA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640: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81 e0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1676873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642: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8f bd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0x2f,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47</w:t>
      </w:r>
    </w:p>
    <w:p w14:paraId="5C2E130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TCCR1B=0b00010100;</w:t>
      </w:r>
    </w:p>
    <w:p w14:paraId="6E9C1F3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644: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84 e1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0x14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20</w:t>
      </w:r>
    </w:p>
    <w:p w14:paraId="7667A6D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646: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8e bd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0x2e,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46</w:t>
      </w:r>
    </w:p>
    <w:p w14:paraId="0177DF1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//Timer Value</w:t>
      </w:r>
    </w:p>
    <w:p w14:paraId="6EB5771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ab/>
        <w:t>TCNT1H=0x00;</w:t>
      </w:r>
    </w:p>
    <w:p w14:paraId="42A6F7D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648: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1d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0x2d,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45</w:t>
      </w:r>
    </w:p>
    <w:p w14:paraId="1A7DC40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TCNT1L=0x00;</w:t>
      </w:r>
    </w:p>
    <w:p w14:paraId="65D4FAE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64a: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1c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0x2c,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44</w:t>
      </w:r>
    </w:p>
    <w:p w14:paraId="36A9837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</w:rPr>
        <w:t>//скважность - OCR1AH не пользуемся, поэтому 0</w:t>
      </w:r>
    </w:p>
    <w:p w14:paraId="20267F5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OCR1AH=0x00;</w:t>
      </w:r>
    </w:p>
    <w:p w14:paraId="7FF0357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64c: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1b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0x2b,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43</w:t>
      </w:r>
    </w:p>
    <w:p w14:paraId="3D4143D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OCR1AL=0x00;</w:t>
      </w:r>
    </w:p>
    <w:p w14:paraId="0BD589D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64e: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1a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0x2a,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42</w:t>
      </w:r>
    </w:p>
    <w:p w14:paraId="1A16EAE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</w:rPr>
        <w:t>//изначально 0, далее будет меняться, пользуемся только правым</w:t>
      </w:r>
    </w:p>
    <w:p w14:paraId="7C3E974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OCR1BH=0x00;</w:t>
      </w:r>
    </w:p>
    <w:p w14:paraId="083E663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650: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19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0x29,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41</w:t>
      </w:r>
    </w:p>
    <w:p w14:paraId="5CE3591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OCR1BL=0x00;</w:t>
      </w:r>
    </w:p>
    <w:p w14:paraId="18DE9C4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652: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18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0x28,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40</w:t>
      </w:r>
    </w:p>
    <w:p w14:paraId="2F1E3B7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654: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08 95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ret</w:t>
      </w:r>
    </w:p>
    <w:p w14:paraId="35DC1EB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5894490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Disassembly of section .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text.main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:</w:t>
      </w:r>
    </w:p>
    <w:p w14:paraId="4BC32C0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197CB3C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000004f4 &lt;main&gt;:</w:t>
      </w:r>
    </w:p>
    <w:p w14:paraId="6009ABB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6E0D5DD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11D5596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int main()</w:t>
      </w:r>
    </w:p>
    <w:p w14:paraId="40D3475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0464B1A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ADC_Init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();//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Инициализируем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АЦП</w:t>
      </w:r>
    </w:p>
    <w:p w14:paraId="2600B78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4f4: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0e 94 52 03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call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0x6a4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0x6a4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ADC_Init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048D77A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start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>();//настраиваем порты, значения переменных, внешние прерывания INT0 и INT1</w:t>
      </w:r>
    </w:p>
    <w:p w14:paraId="42352C8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4f8: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0e 94 fa 01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call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0x3f4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0x3f4 &lt;start&gt;</w:t>
      </w:r>
    </w:p>
    <w:p w14:paraId="0CFAC4A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init_PWM_timer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();</w:t>
      </w:r>
    </w:p>
    <w:p w14:paraId="0B56698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4fc: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0e 94 19 03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call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0x632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0x632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init_PWM_timer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0D1AF80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PERIOD = 12000/(p);//каждые PERIOD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мс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будет мигать параметр</w:t>
      </w:r>
    </w:p>
    <w:p w14:paraId="5EA9B67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500: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60 91 74 00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r22, 0x0074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0x800074 &lt;p&gt;</w:t>
      </w:r>
    </w:p>
    <w:p w14:paraId="2FC9436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504: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70 e0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r23, 0x00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</w:t>
      </w:r>
    </w:p>
    <w:p w14:paraId="572C8AC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506: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0xE0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224</w:t>
      </w:r>
    </w:p>
    <w:p w14:paraId="62D500D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508: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9e e2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0x2E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46</w:t>
      </w:r>
    </w:p>
    <w:p w14:paraId="208EC87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50a: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0e 94 f1 02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call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0x5e2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0x5e2 &lt;__divmodhi4&gt;</w:t>
      </w:r>
    </w:p>
    <w:p w14:paraId="20AD878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50e: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70 93 68 00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0x0068, r23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0x800068 &lt;PERIOD+0x1&gt;</w:t>
      </w:r>
    </w:p>
    <w:p w14:paraId="3C35EB8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512: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60 93 67 00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0x0067, r22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0x800067 &lt;PERIOD&gt;</w:t>
      </w:r>
    </w:p>
    <w:p w14:paraId="7B99D34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cycles=0;</w:t>
      </w:r>
    </w:p>
    <w:p w14:paraId="574AB22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516: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10 92 64 00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0x0064,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0x800064 &lt;cycles+0x1&gt;</w:t>
      </w:r>
    </w:p>
    <w:p w14:paraId="67A0F23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51a: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10 92 63 00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0x0063,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0x800063 &lt;cycles&gt;</w:t>
      </w:r>
    </w:p>
    <w:p w14:paraId="2478C10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while(1)</w:t>
      </w:r>
    </w:p>
    <w:p w14:paraId="479136D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{</w:t>
      </w:r>
    </w:p>
    <w:p w14:paraId="28F1395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if (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setting_mode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==0)//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гирлянда</w:t>
      </w:r>
    </w:p>
    <w:p w14:paraId="4931554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51e: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80 91 65 00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0x0065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0x800065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setting_mode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04A292F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522: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81 11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cpse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r1</w:t>
      </w:r>
    </w:p>
    <w:p w14:paraId="6BECCA5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524: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1d c0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.+58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0x560 &lt;main+0x6c&gt;</w:t>
      </w:r>
    </w:p>
    <w:p w14:paraId="761B902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526: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83 ed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0xD3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211</w:t>
      </w:r>
    </w:p>
    <w:p w14:paraId="1A75D72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528: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90 e3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0x30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48</w:t>
      </w:r>
    </w:p>
    <w:p w14:paraId="35CBA27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52a: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01 97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sbiw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6023E0D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52c: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f1 f7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brne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.-4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0x52a &lt;main+0x36&gt;</w:t>
      </w:r>
    </w:p>
    <w:p w14:paraId="5B760B8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52e: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00 c0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.+0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0x530 &lt;main+0x3c&gt;</w:t>
      </w:r>
    </w:p>
    <w:p w14:paraId="5AA5D97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530: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00 00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nop</w:t>
      </w:r>
      <w:proofErr w:type="spellEnd"/>
    </w:p>
    <w:p w14:paraId="2794A1B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{</w:t>
      </w:r>
    </w:p>
    <w:p w14:paraId="0C0DC50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_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delay_ms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(50);</w:t>
      </w:r>
    </w:p>
    <w:p w14:paraId="074B55B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cycles+=50;</w:t>
      </w:r>
    </w:p>
    <w:p w14:paraId="7023F03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532: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80 91 63 00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0x0063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0x800063 &lt;cycles&gt;</w:t>
      </w:r>
    </w:p>
    <w:p w14:paraId="2DC4858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536: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90 91 64 00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0x0064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0x800064 &lt;cycles+0x1&gt;</w:t>
      </w:r>
    </w:p>
    <w:p w14:paraId="6742F0B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53a: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c2 96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adiw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0x32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50</w:t>
      </w:r>
    </w:p>
    <w:p w14:paraId="0E18AB0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53c: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90 93 64 00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0x0064, r25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0x800064 &lt;cycles+0x1&gt;</w:t>
      </w:r>
    </w:p>
    <w:p w14:paraId="6366785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540: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80 93 63 00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0x0063,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0x800063 &lt;cycles&gt;</w:t>
      </w:r>
    </w:p>
    <w:p w14:paraId="6D22CBE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if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(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cycles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>&gt;=PERIOD)//часть ожидания прошла</w:t>
      </w:r>
    </w:p>
    <w:p w14:paraId="6AF4A51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544: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20 91 67 00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0x0067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0x800067 &lt;PERIOD&gt;</w:t>
      </w:r>
    </w:p>
    <w:p w14:paraId="466E7DA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548: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30 91 68 00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r19, 0x0068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0x800068 &lt;PERIOD+0x1&gt;</w:t>
      </w:r>
    </w:p>
    <w:p w14:paraId="17D689B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54c: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82 17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r18</w:t>
      </w:r>
    </w:p>
    <w:p w14:paraId="1C6D1CF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54e: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93 07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cpc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r19</w:t>
      </w:r>
    </w:p>
    <w:p w14:paraId="20FD55D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550: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30 f3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brcs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.-52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0x51e &lt;main+0x2a&gt;</w:t>
      </w:r>
    </w:p>
    <w:p w14:paraId="31D3340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{</w:t>
      </w:r>
    </w:p>
    <w:p w14:paraId="0E80EF3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change_garland_state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();</w:t>
      </w:r>
    </w:p>
    <w:p w14:paraId="036569D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552: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0e 94 90 01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call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0x320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0x320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change_garland_state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649B4A8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cycles=0;</w:t>
      </w:r>
    </w:p>
    <w:p w14:paraId="348717E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556: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10 92 64 00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0x0064,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0x800064 &lt;cycles+0x1&gt;</w:t>
      </w:r>
    </w:p>
    <w:p w14:paraId="3DADB4B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55a: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10 92 63 00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0x0063, r1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0x800063 &lt;cycles&gt;</w:t>
      </w:r>
    </w:p>
    <w:p w14:paraId="4BFBA81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55e: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df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cf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.-66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0x51e &lt;main+0x2a&gt;</w:t>
      </w:r>
    </w:p>
    <w:p w14:paraId="106CC77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}</w:t>
      </w:r>
    </w:p>
    <w:p w14:paraId="382BCCE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}</w:t>
      </w:r>
    </w:p>
    <w:p w14:paraId="0361BDF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else//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режим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настройки</w:t>
      </w:r>
    </w:p>
    <w:p w14:paraId="57C1C86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{</w:t>
      </w:r>
    </w:p>
    <w:p w14:paraId="40330F0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set_param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();</w:t>
      </w:r>
    </w:p>
    <w:p w14:paraId="01D4956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560: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0e 94 4b 03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call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0x696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0x696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set_param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53744EA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output_param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();</w:t>
      </w:r>
    </w:p>
    <w:p w14:paraId="2FFB673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564: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0e 94 73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call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0xe6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0xe6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output_param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5AB493E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568: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da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cf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.-76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0x51e &lt;main+0x2a&gt;</w:t>
      </w:r>
    </w:p>
    <w:p w14:paraId="5C9C0C9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699B013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Disassembly of section .text.__vector_1:</w:t>
      </w:r>
    </w:p>
    <w:p w14:paraId="7A8ACCC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39DF162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>000005aa &lt;__vector_1&gt;:</w:t>
      </w:r>
    </w:p>
    <w:p w14:paraId="3E60EB6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return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0;</w:t>
      </w:r>
    </w:p>
    <w:p w14:paraId="273361C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>}</w:t>
      </w:r>
    </w:p>
    <w:p w14:paraId="7939D75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</w:p>
    <w:p w14:paraId="3B07279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>//PD2 - изменение режима работы</w:t>
      </w:r>
    </w:p>
    <w:p w14:paraId="1C86461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ISR (INT0_vect)</w:t>
      </w:r>
    </w:p>
    <w:p w14:paraId="663B945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16B7432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5aa: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1f 92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</w:t>
      </w:r>
    </w:p>
    <w:p w14:paraId="0F97C55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5ac: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0f 92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r0</w:t>
      </w:r>
    </w:p>
    <w:p w14:paraId="4C7AB82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5ae: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0f b6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in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r0, 0x3f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63</w:t>
      </w:r>
    </w:p>
    <w:p w14:paraId="1AF8962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5b0: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0f 92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r0</w:t>
      </w:r>
    </w:p>
    <w:p w14:paraId="4DA6118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5b2: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11 24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eor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r1, r1</w:t>
      </w:r>
    </w:p>
    <w:p w14:paraId="76FBC92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5b4: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8f 93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</w:t>
      </w:r>
    </w:p>
    <w:p w14:paraId="345FC35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5b6: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9f 93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</w:t>
      </w:r>
    </w:p>
    <w:p w14:paraId="58D5BE0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setting_mode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=(setting_mode+1)%2;</w:t>
      </w:r>
    </w:p>
    <w:p w14:paraId="1AE872E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5b8: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80 91 65 00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0x0065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0x800065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setting_mode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628BF52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5bc: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0x00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</w:t>
      </w:r>
    </w:p>
    <w:p w14:paraId="2E47F99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5be: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01 96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adiw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1A3DC57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5c0: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81 70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andi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4ECDD40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5c2: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90 78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andi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0x80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128</w:t>
      </w:r>
    </w:p>
    <w:p w14:paraId="494CE4C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5c4: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99 23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and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r25</w:t>
      </w:r>
    </w:p>
    <w:p w14:paraId="25F2131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5c6: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24 f4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brge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.+8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0x5d0 &lt;__vector_1+0x26&gt;</w:t>
      </w:r>
    </w:p>
    <w:p w14:paraId="52D24C6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5c8: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01 97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sbiw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68CA652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5ca: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8e 6f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ori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0xFE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254</w:t>
      </w:r>
    </w:p>
    <w:p w14:paraId="3797A9E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5cc: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9f 6f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ori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0xFF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255</w:t>
      </w:r>
    </w:p>
    <w:p w14:paraId="505D5B0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5ce: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01 96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adiw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287B100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5d0: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80 93 65 00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0x0065,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0x800065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setting_mode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14221A7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7B5DCC6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5d4: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9f 91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</w:t>
      </w:r>
    </w:p>
    <w:p w14:paraId="5877535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5d6: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8f 91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</w:t>
      </w:r>
    </w:p>
    <w:p w14:paraId="74C5658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5d8: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0f 90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r0</w:t>
      </w:r>
    </w:p>
    <w:p w14:paraId="53D5EBD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5da: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0f be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0x3f, r0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63</w:t>
      </w:r>
    </w:p>
    <w:p w14:paraId="50C4E59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5dc: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0f 90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r0</w:t>
      </w:r>
    </w:p>
    <w:p w14:paraId="2CA8362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5de: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1f 90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</w:t>
      </w:r>
    </w:p>
    <w:p w14:paraId="4C31883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5e0: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18 95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reti</w:t>
      </w:r>
      <w:proofErr w:type="spellEnd"/>
    </w:p>
    <w:p w14:paraId="2344C72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209A17F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Disassembly of section .text.__vector_2:</w:t>
      </w:r>
    </w:p>
    <w:p w14:paraId="52951F1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3DD5909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>0000056a &lt;__vector_2&gt;:</w:t>
      </w:r>
    </w:p>
    <w:p w14:paraId="4518BA4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</w:p>
    <w:p w14:paraId="60AF5CA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>//PD3 - изменение настраиваемого параметра</w:t>
      </w:r>
    </w:p>
    <w:p w14:paraId="4282869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ISR (INT1_vect)</w:t>
      </w:r>
    </w:p>
    <w:p w14:paraId="2471A4A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36C72A3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56a: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1f 92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</w:t>
      </w:r>
    </w:p>
    <w:p w14:paraId="11AB174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56c: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0f 92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r0</w:t>
      </w:r>
    </w:p>
    <w:p w14:paraId="6BA911C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56e: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0f b6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in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r0, 0x3f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63</w:t>
      </w:r>
    </w:p>
    <w:p w14:paraId="501CCDD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570: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0f 92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r0</w:t>
      </w:r>
    </w:p>
    <w:p w14:paraId="7C11D8B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572: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11 24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eor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r1, r1</w:t>
      </w:r>
    </w:p>
    <w:p w14:paraId="53B3F15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574: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8f 93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</w:t>
      </w:r>
    </w:p>
    <w:p w14:paraId="393EA96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576: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9f 93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</w:t>
      </w:r>
    </w:p>
    <w:p w14:paraId="33F534C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</w:rPr>
        <w:t>//работает только в режиме настройки</w:t>
      </w:r>
    </w:p>
    <w:p w14:paraId="60F75D4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if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(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setting_mode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>==1)</w:t>
      </w:r>
    </w:p>
    <w:p w14:paraId="0CC297E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578: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80 91 65 00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0x0065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0x800065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setting_mode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204B5A3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57c: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81 30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cpi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05D0677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57e: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71 f4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brne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.+28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0x59c &lt;__vector_2+0x32&gt;</w:t>
      </w:r>
    </w:p>
    <w:p w14:paraId="271D18C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h_p_mode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=(h_p_mode+1)%2;</w:t>
      </w:r>
    </w:p>
    <w:p w14:paraId="224BF25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580: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80 91 75 00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0x0075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0x800075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h_p_mode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569BE27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584: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0x00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</w:t>
      </w:r>
    </w:p>
    <w:p w14:paraId="354BF5A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586: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01 96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adiw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3E1BDC4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588: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81 70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andi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4DDDD2F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58a: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90 78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andi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0x80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128</w:t>
      </w:r>
    </w:p>
    <w:p w14:paraId="51F2A19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58c: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99 23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and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r25</w:t>
      </w:r>
    </w:p>
    <w:p w14:paraId="642E44F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58e: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24 f4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brge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.+8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0x598 &lt;__vector_2+0x2e&gt;</w:t>
      </w:r>
    </w:p>
    <w:p w14:paraId="5E17D40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590: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01 97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sbiw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532CE6E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592: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8e 6f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ori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0xFE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254</w:t>
      </w:r>
    </w:p>
    <w:p w14:paraId="7CA3232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594: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9f 6f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ori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0xFF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255</w:t>
      </w:r>
    </w:p>
    <w:p w14:paraId="1987827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596: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01 96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adiw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7EA4717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598: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80 93 75 00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0x0075,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0x800075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h_p_mode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05A2779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}</w:t>
      </w:r>
    </w:p>
    <w:p w14:paraId="44D3ACA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59c: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9f 91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</w:t>
      </w:r>
    </w:p>
    <w:p w14:paraId="0793951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59e: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8f 91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</w:t>
      </w:r>
    </w:p>
    <w:p w14:paraId="43CAF74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5a0: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0f 90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r0</w:t>
      </w:r>
    </w:p>
    <w:p w14:paraId="5C7C746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5a2: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0f be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0x3f, r0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63</w:t>
      </w:r>
    </w:p>
    <w:p w14:paraId="2D8A233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5a4: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0f 90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r0</w:t>
      </w:r>
    </w:p>
    <w:p w14:paraId="27764E6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5a6: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1f 90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</w:t>
      </w:r>
    </w:p>
    <w:p w14:paraId="00AB63B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5a8: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18 95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reti</w:t>
      </w:r>
      <w:proofErr w:type="spellEnd"/>
    </w:p>
    <w:p w14:paraId="4A1D658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64CDDF0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Disassembly of section .text.__vector_16:</w:t>
      </w:r>
    </w:p>
    <w:p w14:paraId="48F1670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7009874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>0000020c &lt;__vector_16&gt;:</w:t>
      </w:r>
    </w:p>
    <w:p w14:paraId="38986B1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</w:p>
    <w:p w14:paraId="4A5039C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>//прерывания АЦП для настройки параметров</w:t>
      </w:r>
    </w:p>
    <w:p w14:paraId="02C54F8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>ISR(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ADC_vect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)</w:t>
      </w:r>
    </w:p>
    <w:p w14:paraId="6688A56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233EB64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20c: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1f 92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</w:t>
      </w:r>
    </w:p>
    <w:p w14:paraId="37E3289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20e: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0f 92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r0</w:t>
      </w:r>
    </w:p>
    <w:p w14:paraId="209A0E0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210: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0f b6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in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r0, 0x3f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63</w:t>
      </w:r>
    </w:p>
    <w:p w14:paraId="51196AE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212: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0f 92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r0</w:t>
      </w:r>
    </w:p>
    <w:p w14:paraId="5726EE8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214: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11 24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eor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r1, r1</w:t>
      </w:r>
    </w:p>
    <w:p w14:paraId="0B992C8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216: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2f 93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</w:t>
      </w:r>
    </w:p>
    <w:p w14:paraId="0E4ED49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218: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3f 93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r19</w:t>
      </w:r>
    </w:p>
    <w:p w14:paraId="013EADF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21a: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4f 93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r20</w:t>
      </w:r>
    </w:p>
    <w:p w14:paraId="5CA512B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21c: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5f 93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r21</w:t>
      </w:r>
    </w:p>
    <w:p w14:paraId="43CC71A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21e: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6f 93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r22</w:t>
      </w:r>
    </w:p>
    <w:p w14:paraId="1530807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220: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7f 93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r23</w:t>
      </w:r>
    </w:p>
    <w:p w14:paraId="00BE021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222: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8f 93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</w:t>
      </w:r>
    </w:p>
    <w:p w14:paraId="14622B0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224: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9f 93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</w:t>
      </w:r>
    </w:p>
    <w:p w14:paraId="1519981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226: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af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93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r26</w:t>
      </w:r>
    </w:p>
    <w:p w14:paraId="11ED7D7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228: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bf 93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push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r27</w:t>
      </w:r>
    </w:p>
    <w:p w14:paraId="5EF245A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</w:rPr>
        <w:t>//работает только в режиме настройки</w:t>
      </w:r>
    </w:p>
    <w:p w14:paraId="0F66376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if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(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setting_mode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>==1)</w:t>
      </w:r>
    </w:p>
    <w:p w14:paraId="5F690B0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22a: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80 91 65 00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0x0065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0x800065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setting_mode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5BD9728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22e: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81 30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cpi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400C3EA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230: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09 f0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breq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.+2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0x234 &lt;__vector_16+0x28&gt;</w:t>
      </w:r>
    </w:p>
    <w:p w14:paraId="30CB4AD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232: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67 c0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.+206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0x302 &lt;__vector_16+0xf6&gt;</w:t>
      </w:r>
    </w:p>
    <w:p w14:paraId="0202848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</w:rPr>
        <w:t>{</w:t>
      </w:r>
    </w:p>
    <w:p w14:paraId="35A2FCE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//Читать нужно сначала младшую часть, так как следующее преобразование автоматически\</w:t>
      </w:r>
    </w:p>
    <w:p w14:paraId="48CCAC7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>начинается именно в случае такого порядка считывания регистров.</w:t>
      </w:r>
    </w:p>
    <w:p w14:paraId="6F0148D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low_adc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= ADCL;</w:t>
      </w:r>
    </w:p>
    <w:p w14:paraId="1F534FD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234: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84 b1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in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4</w:t>
      </w:r>
    </w:p>
    <w:p w14:paraId="5A2BDEA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236: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80 93 76 00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0x0076,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0x800076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low_adc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600A635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high_adc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= ADCH;</w:t>
      </w:r>
    </w:p>
    <w:p w14:paraId="09911DC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23a: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45 b1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in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r20, 0x05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5</w:t>
      </w:r>
    </w:p>
    <w:p w14:paraId="1F301EB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23c: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40 93 77 00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0x0077, r20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0x800077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high_adc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1417B1B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adc_value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>=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high_adc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>*256+low_adc;//собираем итоговое значение</w:t>
      </w:r>
    </w:p>
    <w:p w14:paraId="6C08B14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240: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50 e0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r21, 0x00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</w:t>
      </w:r>
    </w:p>
    <w:p w14:paraId="248528A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242: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54 2f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mov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r21, r20</w:t>
      </w:r>
    </w:p>
    <w:p w14:paraId="2374D23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244: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44 27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eor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r20, r20</w:t>
      </w:r>
    </w:p>
    <w:p w14:paraId="53B0D85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246: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48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r20, r24</w:t>
      </w:r>
    </w:p>
    <w:p w14:paraId="4267D44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248: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51 1d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r21, r1</w:t>
      </w:r>
    </w:p>
    <w:p w14:paraId="24475F6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24a: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50 93 62 00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0x0062, r21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0x800062 &lt;adc_value+0x1&gt;</w:t>
      </w:r>
    </w:p>
    <w:p w14:paraId="612350A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24e: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40 93 61 00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0x0061, r20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0x800061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adc_value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22D8E70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</w:rPr>
        <w:t>//итоговое значение 10-битное-&gt;1024 отрезка</w:t>
      </w:r>
    </w:p>
    <w:p w14:paraId="7624271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if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(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h_p_mode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</w:rPr>
        <w:t>==0)//h (-12;12) (0;24)</w:t>
      </w:r>
    </w:p>
    <w:p w14:paraId="63FCDA5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252: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80 91 75 00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0x0075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0x800075 &lt;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h_p_mode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&gt;</w:t>
      </w:r>
    </w:p>
    <w:p w14:paraId="76507FE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256: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81 11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cpse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r1</w:t>
      </w:r>
    </w:p>
    <w:p w14:paraId="09470A3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258: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25 c0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.+74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0x2a4 &lt;__vector_16+0x98&gt;</w:t>
      </w:r>
    </w:p>
    <w:p w14:paraId="055FEFC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{</w:t>
      </w:r>
    </w:p>
    <w:p w14:paraId="4C7E21D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h=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adc_value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/ADC_H_STEP;</w:t>
      </w:r>
    </w:p>
    <w:p w14:paraId="1DE54E0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25a: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9a 01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movw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r20</w:t>
      </w:r>
    </w:p>
    <w:p w14:paraId="00EF7EB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25c: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ad e9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r26, 0x9D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157</w:t>
      </w:r>
    </w:p>
    <w:p w14:paraId="7EDC3AD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25e: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bf e8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r27, 0x8F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143</w:t>
      </w:r>
    </w:p>
    <w:p w14:paraId="61C9610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260: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0e 94 3c 03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call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0x678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0x678 &lt;__umulhisi3&gt;</w:t>
      </w:r>
    </w:p>
    <w:p w14:paraId="059D488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264: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48 1b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sub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r20, r24</w:t>
      </w:r>
    </w:p>
    <w:p w14:paraId="7DF33E5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266: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59 0b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r21, r25</w:t>
      </w:r>
    </w:p>
    <w:p w14:paraId="77ABD31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268: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56 95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lsr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r21</w:t>
      </w:r>
    </w:p>
    <w:p w14:paraId="15CE15D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26a: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47 95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ror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r20</w:t>
      </w:r>
    </w:p>
    <w:p w14:paraId="1E279B2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26c: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84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r20</w:t>
      </w:r>
    </w:p>
    <w:p w14:paraId="7078627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26e: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95 1f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r21</w:t>
      </w:r>
    </w:p>
    <w:p w14:paraId="5567332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270: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96 95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lsr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</w:t>
      </w:r>
    </w:p>
    <w:p w14:paraId="7321F54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272: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87 95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ror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</w:t>
      </w:r>
    </w:p>
    <w:p w14:paraId="78CB484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274: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92 95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swap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</w:t>
      </w:r>
    </w:p>
    <w:p w14:paraId="29A1DC7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276: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82 95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swap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</w:t>
      </w:r>
    </w:p>
    <w:p w14:paraId="4192712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278: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8f 70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andi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15</w:t>
      </w:r>
    </w:p>
    <w:p w14:paraId="2A0BD56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27a: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89 27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eor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r25</w:t>
      </w:r>
    </w:p>
    <w:p w14:paraId="2306FAB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27c: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9f 70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andi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0x0F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15</w:t>
      </w:r>
    </w:p>
    <w:p w14:paraId="5DCDACC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27e: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89 27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eor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r25</w:t>
      </w:r>
    </w:p>
    <w:p w14:paraId="3669334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280: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80 93 73 00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0x0073,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0x800073 &lt;h&gt;</w:t>
      </w:r>
    </w:p>
    <w:p w14:paraId="7CE098A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OCR2=255-h*OCR2_H_STEP;</w:t>
      </w:r>
    </w:p>
    <w:p w14:paraId="4F4D66E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284: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88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r24</w:t>
      </w:r>
    </w:p>
    <w:p w14:paraId="6770BDB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286: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98 2f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mov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r24</w:t>
      </w:r>
    </w:p>
    <w:p w14:paraId="6B2A4E7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288: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99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r25</w:t>
      </w:r>
    </w:p>
    <w:p w14:paraId="5110641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28a: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99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r25</w:t>
      </w:r>
    </w:p>
    <w:p w14:paraId="7CDDEB1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28c: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89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r25</w:t>
      </w:r>
    </w:p>
    <w:p w14:paraId="689034B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28e: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com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</w:t>
      </w:r>
    </w:p>
    <w:p w14:paraId="7F43DB7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290: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83 bd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0x23,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35</w:t>
      </w:r>
    </w:p>
    <w:p w14:paraId="6946ABB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OCR1BH=h*OCR2_H_STEP;</w:t>
      </w:r>
    </w:p>
    <w:p w14:paraId="573726E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292: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80 91 73 00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0x0073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0x800073 &lt;h&gt;</w:t>
      </w:r>
    </w:p>
    <w:p w14:paraId="79DD7E4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296: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88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r24</w:t>
      </w:r>
    </w:p>
    <w:p w14:paraId="414279B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298: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98 2f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mov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r24</w:t>
      </w:r>
    </w:p>
    <w:p w14:paraId="2E44D23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29a: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99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r25</w:t>
      </w:r>
    </w:p>
    <w:p w14:paraId="2141C60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29c: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99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r25</w:t>
      </w:r>
    </w:p>
    <w:p w14:paraId="7355BA0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29e: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89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r25</w:t>
      </w:r>
    </w:p>
    <w:p w14:paraId="3ACF6C9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2a0: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89 bd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0x29,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41</w:t>
      </w:r>
    </w:p>
    <w:p w14:paraId="428513F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2a2: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2f c0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rjmp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.+94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0x302 &lt;__vector_16+0xf6&gt;</w:t>
      </w:r>
    </w:p>
    <w:p w14:paraId="065B353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}</w:t>
      </w:r>
    </w:p>
    <w:p w14:paraId="7415FE1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else//p (1-15)</w:t>
      </w:r>
    </w:p>
    <w:p w14:paraId="0AC264A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{</w:t>
      </w:r>
    </w:p>
    <w:p w14:paraId="5E9CCE8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p=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adc_value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/ADC_P_STEP+1;</w:t>
      </w:r>
    </w:p>
    <w:p w14:paraId="40AD270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2a4: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9a 01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movw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r18, r20</w:t>
      </w:r>
    </w:p>
    <w:p w14:paraId="4DBE302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2a6: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a7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r26, 0xE7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231</w:t>
      </w:r>
    </w:p>
    <w:p w14:paraId="1449F30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2a8: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ba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ed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r27, 0xDA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218</w:t>
      </w:r>
    </w:p>
    <w:p w14:paraId="73FD297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2aa: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0e 94 3c 03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call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0x678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0x678 &lt;__umulhisi3&gt;</w:t>
      </w:r>
    </w:p>
    <w:p w14:paraId="522D60F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2ae: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48 1b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sub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r20, r24</w:t>
      </w:r>
    </w:p>
    <w:p w14:paraId="31EF06A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2b0: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59 0b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sbc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r21, r25</w:t>
      </w:r>
    </w:p>
    <w:p w14:paraId="39DF23B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2b2: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56 95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lsr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r21</w:t>
      </w:r>
    </w:p>
    <w:p w14:paraId="4069DE4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2b4: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47 95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ror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r20</w:t>
      </w:r>
    </w:p>
    <w:p w14:paraId="3881FA0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2b6: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84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r20</w:t>
      </w:r>
    </w:p>
    <w:p w14:paraId="6D60BD8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2b8: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95 1f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r21</w:t>
      </w:r>
    </w:p>
    <w:p w14:paraId="33538A4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2ba: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00 24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eor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r0, r0</w:t>
      </w:r>
    </w:p>
    <w:p w14:paraId="26EBD20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2bc: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88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r24</w:t>
      </w:r>
    </w:p>
    <w:p w14:paraId="3FE53E6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2be: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99 1f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r25</w:t>
      </w:r>
    </w:p>
    <w:p w14:paraId="5897791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2c0: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00 1c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r0, r0</w:t>
      </w:r>
    </w:p>
    <w:p w14:paraId="460D3D6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2c2: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88 0f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add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r24</w:t>
      </w:r>
    </w:p>
    <w:p w14:paraId="04F8536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2c4: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99 1f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r25</w:t>
      </w:r>
    </w:p>
    <w:p w14:paraId="45A58EB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2c6: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00 1c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adc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r0, r0</w:t>
      </w:r>
    </w:p>
    <w:p w14:paraId="7B60973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2c8: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89 2f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mov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r25</w:t>
      </w:r>
    </w:p>
    <w:p w14:paraId="4396BEB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2ca: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90 2d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mov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r0</w:t>
      </w:r>
    </w:p>
    <w:p w14:paraId="091EB41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2cc: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8f 5f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subi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0xFF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255</w:t>
      </w:r>
    </w:p>
    <w:p w14:paraId="79EEBE3F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2ce: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80 93 74 00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0x0074,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0x800074 &lt;p&gt;</w:t>
      </w:r>
    </w:p>
    <w:p w14:paraId="5705816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OCR2=255-p*OCR2_P_STEP;</w:t>
      </w:r>
    </w:p>
    <w:p w14:paraId="09432D4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2d2: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9f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0xEF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239</w:t>
      </w:r>
    </w:p>
    <w:p w14:paraId="712BFDB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2d4: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89 9f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mul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r25</w:t>
      </w:r>
    </w:p>
    <w:p w14:paraId="3FB12CE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2d6: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2d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mov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r0</w:t>
      </w:r>
    </w:p>
    <w:p w14:paraId="0B1532A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2d8: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11 24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eor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r1, r1</w:t>
      </w:r>
    </w:p>
    <w:p w14:paraId="4745E1A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2da: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81 50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subi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</w:t>
      </w:r>
    </w:p>
    <w:p w14:paraId="5EED9B9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2dc: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83 bd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0x23,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35</w:t>
      </w:r>
    </w:p>
    <w:p w14:paraId="5C77530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OCR1BH=p*OCR2_P_STEP;</w:t>
      </w:r>
    </w:p>
    <w:p w14:paraId="68B9764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2de: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80 91 74 00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0x0074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0x800074 &lt;p&gt;</w:t>
      </w:r>
    </w:p>
    <w:p w14:paraId="2DFB8538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2e2: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91 e1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0x11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17</w:t>
      </w:r>
    </w:p>
    <w:p w14:paraId="25327FC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2e4: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89 9f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mul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r25</w:t>
      </w:r>
    </w:p>
    <w:p w14:paraId="1D5BAA6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2e6: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2d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mov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r0</w:t>
      </w:r>
    </w:p>
    <w:p w14:paraId="60A4764C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2e8: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11 24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eor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r1, r1</w:t>
      </w:r>
    </w:p>
    <w:p w14:paraId="205B35C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2ea: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89 bd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0x29, r24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41</w:t>
      </w:r>
    </w:p>
    <w:p w14:paraId="6629CF0E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PERIOD = 12000/p;</w:t>
      </w:r>
    </w:p>
    <w:p w14:paraId="6CF930C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2ec: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60 91 74 00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r22, 0x0074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0x800074 &lt;p&gt;</w:t>
      </w:r>
    </w:p>
    <w:p w14:paraId="2ED19405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2f0: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70 e0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r23, 0x00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</w:t>
      </w:r>
    </w:p>
    <w:p w14:paraId="3928472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2f2: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80 </w:t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ee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r24, 0xE0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224</w:t>
      </w:r>
    </w:p>
    <w:p w14:paraId="593F6E8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2f4: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9e e2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ldi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r25, 0x2E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46</w:t>
      </w:r>
    </w:p>
    <w:p w14:paraId="717F069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2f6: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0e 94 f1 02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call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0x5e2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0x5e2 &lt;__divmodhi4&gt;</w:t>
      </w:r>
    </w:p>
    <w:p w14:paraId="312C530D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2fa: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70 93 68 00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0x0068, r23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0x800068 &lt;PERIOD+0x1&gt;</w:t>
      </w:r>
    </w:p>
    <w:p w14:paraId="0C7AFA2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2fe: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60 93 67 00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sts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0x0067, r22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0x800067 &lt;PERIOD&gt;</w:t>
      </w:r>
    </w:p>
    <w:p w14:paraId="64DBA19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}</w:t>
      </w:r>
    </w:p>
    <w:p w14:paraId="58D37F5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}</w:t>
      </w:r>
    </w:p>
    <w:p w14:paraId="44C80F42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302: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bf 91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r27</w:t>
      </w:r>
    </w:p>
    <w:p w14:paraId="49FE1FBB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304: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>af</w:t>
      </w:r>
      <w:proofErr w:type="spellEnd"/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91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r26</w:t>
      </w:r>
    </w:p>
    <w:p w14:paraId="3514311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306: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9f 91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r25</w:t>
      </w:r>
    </w:p>
    <w:p w14:paraId="62ABDEE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308: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8f 91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r24</w:t>
      </w:r>
    </w:p>
    <w:p w14:paraId="7693097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30a: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7f 91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r23</w:t>
      </w:r>
    </w:p>
    <w:p w14:paraId="01DE703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30c: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6f 91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r22</w:t>
      </w:r>
    </w:p>
    <w:p w14:paraId="4D830BE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30e: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5f 91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r21</w:t>
      </w:r>
    </w:p>
    <w:p w14:paraId="376C5950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310: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4f 91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r20</w:t>
      </w:r>
    </w:p>
    <w:p w14:paraId="52AB2BFA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312: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3f 91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r19</w:t>
      </w:r>
    </w:p>
    <w:p w14:paraId="0BC2EE77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314: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2f 91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r18</w:t>
      </w:r>
    </w:p>
    <w:p w14:paraId="5042FA23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316: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0f 90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r0</w:t>
      </w:r>
    </w:p>
    <w:p w14:paraId="3482DF51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318: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0f be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out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0x3f, r0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; 63</w:t>
      </w:r>
    </w:p>
    <w:p w14:paraId="1BBDEEA9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31a: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0f 90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r0</w:t>
      </w:r>
    </w:p>
    <w:p w14:paraId="607980C4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31c: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 xml:space="preserve">1f 90       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pop</w:t>
      </w: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ab/>
        <w:t>r1</w:t>
      </w:r>
    </w:p>
    <w:p w14:paraId="304DC1F6" w14:textId="77777777" w:rsidR="002050D0" w:rsidRPr="007D4AA2" w:rsidRDefault="002050D0" w:rsidP="007D4AA2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7D4AA2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>31e: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  <w:t xml:space="preserve">18 95       </w:t>
      </w:r>
      <w:r w:rsidRPr="007D4AA2">
        <w:rPr>
          <w:rFonts w:ascii="Courier New" w:hAnsi="Courier New" w:cs="Courier New"/>
          <w:sz w:val="24"/>
          <w:szCs w:val="24"/>
          <w:highlight w:val="white"/>
        </w:rPr>
        <w:tab/>
      </w:r>
      <w:proofErr w:type="spellStart"/>
      <w:r w:rsidRPr="007D4AA2">
        <w:rPr>
          <w:rFonts w:ascii="Courier New" w:hAnsi="Courier New" w:cs="Courier New"/>
          <w:sz w:val="24"/>
          <w:szCs w:val="24"/>
          <w:highlight w:val="white"/>
        </w:rPr>
        <w:t>reti</w:t>
      </w:r>
      <w:proofErr w:type="spellEnd"/>
    </w:p>
    <w:p w14:paraId="1C288D20" w14:textId="77777777" w:rsidR="002050D0" w:rsidRPr="00F77C7A" w:rsidRDefault="002050D0" w:rsidP="00F77C7A">
      <w:pPr>
        <w:spacing w:after="160"/>
        <w:ind w:firstLine="0"/>
        <w:jc w:val="left"/>
        <w:rPr>
          <w:rFonts w:ascii="Courier New" w:hAnsi="Courier New" w:cs="Courier New"/>
          <w:sz w:val="20"/>
          <w:szCs w:val="20"/>
        </w:rPr>
      </w:pPr>
    </w:p>
    <w:sectPr w:rsidR="002050D0" w:rsidRPr="00F77C7A" w:rsidSect="003327F7">
      <w:footerReference w:type="default" r:id="rId12"/>
      <w:pgSz w:w="11906" w:h="16838"/>
      <w:pgMar w:top="340" w:right="567" w:bottom="340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AA009" w14:textId="77777777" w:rsidR="000824D7" w:rsidRDefault="000824D7" w:rsidP="00207AD6">
      <w:r>
        <w:separator/>
      </w:r>
    </w:p>
  </w:endnote>
  <w:endnote w:type="continuationSeparator" w:id="0">
    <w:p w14:paraId="446AC565" w14:textId="77777777" w:rsidR="000824D7" w:rsidRDefault="000824D7" w:rsidP="0020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129515"/>
      <w:docPartObj>
        <w:docPartGallery w:val="Page Numbers (Bottom of Page)"/>
        <w:docPartUnique/>
      </w:docPartObj>
    </w:sdtPr>
    <w:sdtEndPr/>
    <w:sdtContent>
      <w:p w14:paraId="1D874033" w14:textId="77777777" w:rsidR="009568D8" w:rsidRDefault="009568D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6" w:type="dxa"/>
        <w:right w:w="6" w:type="dxa"/>
      </w:tblCellMar>
      <w:tblLook w:val="04A0" w:firstRow="1" w:lastRow="0" w:firstColumn="1" w:lastColumn="0" w:noHBand="0" w:noVBand="1"/>
    </w:tblPr>
    <w:tblGrid>
      <w:gridCol w:w="2976"/>
      <w:gridCol w:w="2554"/>
      <w:gridCol w:w="3824"/>
    </w:tblGrid>
    <w:tr w:rsidR="009568D8" w:rsidRPr="00B94CA0" w14:paraId="1E71DC36" w14:textId="77777777" w:rsidTr="009568D8">
      <w:tc>
        <w:tcPr>
          <w:tcW w:w="1591" w:type="pct"/>
          <w:vAlign w:val="center"/>
        </w:tcPr>
        <w:p w14:paraId="4441FE60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left"/>
            <w:rPr>
              <w:sz w:val="16"/>
            </w:rPr>
          </w:pPr>
          <w:r w:rsidRPr="0058744D">
            <w:rPr>
              <w:szCs w:val="26"/>
            </w:rPr>
            <w:t>Алгоритм расчёта</w:t>
          </w:r>
          <w:r>
            <w:rPr>
              <w:szCs w:val="26"/>
            </w:rPr>
            <w:t>:</w:t>
          </w:r>
          <w:r w:rsidRPr="0058744D">
            <w:rPr>
              <w:szCs w:val="26"/>
            </w:rPr>
            <w:t xml:space="preserve"> </w:t>
          </w:r>
          <w:r w:rsidRPr="0058744D">
            <w:rPr>
              <w:szCs w:val="26"/>
              <w:lang w:val="en-US"/>
            </w:rPr>
            <w:t>MD</w:t>
          </w:r>
          <w:r w:rsidRPr="0058744D">
            <w:rPr>
              <w:szCs w:val="26"/>
            </w:rPr>
            <w:t>5</w:t>
          </w:r>
        </w:p>
      </w:tc>
      <w:tc>
        <w:tcPr>
          <w:tcW w:w="1365" w:type="pct"/>
          <w:vAlign w:val="center"/>
        </w:tcPr>
        <w:p w14:paraId="32C878AD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right"/>
            <w:rPr>
              <w:sz w:val="16"/>
            </w:rPr>
          </w:pPr>
          <w:r w:rsidRPr="0058744D">
            <w:rPr>
              <w:szCs w:val="26"/>
            </w:rPr>
            <w:t>Контрольная сумма:</w:t>
          </w:r>
        </w:p>
      </w:tc>
      <w:tc>
        <w:tcPr>
          <w:tcW w:w="2044" w:type="pct"/>
          <w:tcBorders>
            <w:left w:val="nil"/>
            <w:bottom w:val="single" w:sz="4" w:space="0" w:color="auto"/>
          </w:tcBorders>
          <w:vAlign w:val="center"/>
        </w:tcPr>
        <w:p w14:paraId="4FCA497B" w14:textId="77777777" w:rsidR="009568D8" w:rsidRPr="00B94CA0" w:rsidRDefault="009568D8" w:rsidP="009568D8">
          <w:pPr>
            <w:pStyle w:val="ac"/>
            <w:spacing w:line="20" w:lineRule="atLeast"/>
            <w:ind w:firstLine="0"/>
            <w:jc w:val="center"/>
            <w:rPr>
              <w:sz w:val="16"/>
            </w:rPr>
          </w:pPr>
        </w:p>
      </w:tc>
    </w:tr>
  </w:tbl>
  <w:p w14:paraId="1119C602" w14:textId="77777777" w:rsidR="009568D8" w:rsidRDefault="009568D8" w:rsidP="009568D8"/>
  <w:p w14:paraId="24CDEBA8" w14:textId="77777777" w:rsidR="009568D8" w:rsidRDefault="009568D8" w:rsidP="009568D8">
    <w:pPr>
      <w:numPr>
        <w:ilvl w:val="0"/>
        <w:numId w:val="3"/>
      </w:numPr>
      <w:suppressAutoHyphens/>
      <w:spacing w:before="120"/>
      <w:ind w:left="0" w:firstLine="0"/>
      <w:jc w:val="center"/>
      <w:rPr>
        <w:rFonts w:eastAsia="Times New Roman" w:cs="Times New Roman"/>
      </w:rPr>
    </w:pPr>
    <w:r>
      <w:rPr>
        <w:rFonts w:eastAsia="Times New Roman" w:cs="Times New Roman"/>
      </w:rPr>
      <w:t>Санкт-Петербург</w:t>
    </w:r>
  </w:p>
  <w:p w14:paraId="0AD656F7" w14:textId="77777777" w:rsidR="009568D8" w:rsidRDefault="003327F7" w:rsidP="009568D8">
    <w:pPr>
      <w:numPr>
        <w:ilvl w:val="0"/>
        <w:numId w:val="3"/>
      </w:numPr>
      <w:suppressAutoHyphens/>
      <w:spacing w:before="120"/>
      <w:ind w:left="0" w:firstLine="0"/>
      <w:jc w:val="center"/>
      <w:rPr>
        <w:rFonts w:eastAsia="Times New Roman" w:cs="Times New Roman"/>
      </w:rPr>
    </w:pPr>
    <w:r>
      <w:rPr>
        <w:rFonts w:eastAsia="Times New Roman" w:cs="Times New Roman"/>
      </w:rPr>
      <w:t>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4417089"/>
      <w:docPartObj>
        <w:docPartGallery w:val="Page Numbers (Bottom of Page)"/>
        <w:docPartUnique/>
      </w:docPartObj>
    </w:sdtPr>
    <w:sdtEndPr/>
    <w:sdtContent>
      <w:p w14:paraId="4504DBB9" w14:textId="77777777" w:rsidR="00207AD6" w:rsidRDefault="00207AD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27F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D9315" w14:textId="77777777" w:rsidR="000824D7" w:rsidRDefault="000824D7" w:rsidP="00207AD6">
      <w:r>
        <w:separator/>
      </w:r>
    </w:p>
  </w:footnote>
  <w:footnote w:type="continuationSeparator" w:id="0">
    <w:p w14:paraId="349D3DFD" w14:textId="77777777" w:rsidR="000824D7" w:rsidRDefault="000824D7" w:rsidP="00207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9EA5AB1"/>
    <w:multiLevelType w:val="hybridMultilevel"/>
    <w:tmpl w:val="1E38AC04"/>
    <w:lvl w:ilvl="0" w:tplc="FCF277EC"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2C41624E"/>
    <w:multiLevelType w:val="hybridMultilevel"/>
    <w:tmpl w:val="FC88A356"/>
    <w:lvl w:ilvl="0" w:tplc="F0F695B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F75F6"/>
    <w:multiLevelType w:val="hybridMultilevel"/>
    <w:tmpl w:val="44D2A92E"/>
    <w:lvl w:ilvl="0" w:tplc="3FD09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90B49F9"/>
    <w:multiLevelType w:val="hybridMultilevel"/>
    <w:tmpl w:val="1F623F68"/>
    <w:lvl w:ilvl="0" w:tplc="F8F0B2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A905F3"/>
    <w:multiLevelType w:val="hybridMultilevel"/>
    <w:tmpl w:val="F8A0B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145E8F"/>
    <w:multiLevelType w:val="hybridMultilevel"/>
    <w:tmpl w:val="929023E8"/>
    <w:lvl w:ilvl="0" w:tplc="D3248388">
      <w:numFmt w:val="bullet"/>
      <w:lvlText w:val="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6806DA1"/>
    <w:multiLevelType w:val="hybridMultilevel"/>
    <w:tmpl w:val="5E6CF1D4"/>
    <w:lvl w:ilvl="0" w:tplc="1E90F1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A671D65"/>
    <w:multiLevelType w:val="hybridMultilevel"/>
    <w:tmpl w:val="BC9E9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B401B55"/>
    <w:multiLevelType w:val="hybridMultilevel"/>
    <w:tmpl w:val="7C961BD8"/>
    <w:lvl w:ilvl="0" w:tplc="BB7E4E04">
      <w:start w:val="1"/>
      <w:numFmt w:val="decimal"/>
      <w:pStyle w:val="1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15733270">
    <w:abstractNumId w:val="8"/>
  </w:num>
  <w:num w:numId="2" w16cid:durableId="1449617779">
    <w:abstractNumId w:val="5"/>
  </w:num>
  <w:num w:numId="3" w16cid:durableId="21461227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19027914">
    <w:abstractNumId w:val="2"/>
  </w:num>
  <w:num w:numId="5" w16cid:durableId="471874970">
    <w:abstractNumId w:val="9"/>
  </w:num>
  <w:num w:numId="6" w16cid:durableId="1003821834">
    <w:abstractNumId w:val="7"/>
  </w:num>
  <w:num w:numId="7" w16cid:durableId="1885680189">
    <w:abstractNumId w:val="4"/>
  </w:num>
  <w:num w:numId="8" w16cid:durableId="1776437466">
    <w:abstractNumId w:val="1"/>
  </w:num>
  <w:num w:numId="9" w16cid:durableId="774515940">
    <w:abstractNumId w:val="6"/>
  </w:num>
  <w:num w:numId="10" w16cid:durableId="924998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26"/>
    <w:rsid w:val="00043836"/>
    <w:rsid w:val="0007412C"/>
    <w:rsid w:val="000824D7"/>
    <w:rsid w:val="0009176C"/>
    <w:rsid w:val="000F1BA4"/>
    <w:rsid w:val="00111B6D"/>
    <w:rsid w:val="00115492"/>
    <w:rsid w:val="001221CB"/>
    <w:rsid w:val="0012468B"/>
    <w:rsid w:val="00130111"/>
    <w:rsid w:val="00160B89"/>
    <w:rsid w:val="001B798E"/>
    <w:rsid w:val="001C610F"/>
    <w:rsid w:val="002050D0"/>
    <w:rsid w:val="00207AD6"/>
    <w:rsid w:val="0029081A"/>
    <w:rsid w:val="002E77B0"/>
    <w:rsid w:val="002F6B09"/>
    <w:rsid w:val="003327F7"/>
    <w:rsid w:val="003504EB"/>
    <w:rsid w:val="003851F7"/>
    <w:rsid w:val="003A7526"/>
    <w:rsid w:val="003B227C"/>
    <w:rsid w:val="00422E93"/>
    <w:rsid w:val="00496ECD"/>
    <w:rsid w:val="004D7944"/>
    <w:rsid w:val="004E2AB1"/>
    <w:rsid w:val="0050329D"/>
    <w:rsid w:val="005113C9"/>
    <w:rsid w:val="00537439"/>
    <w:rsid w:val="00580145"/>
    <w:rsid w:val="005810A5"/>
    <w:rsid w:val="005846F4"/>
    <w:rsid w:val="00587C14"/>
    <w:rsid w:val="005929FE"/>
    <w:rsid w:val="005B6CAC"/>
    <w:rsid w:val="005D7BD1"/>
    <w:rsid w:val="005F174E"/>
    <w:rsid w:val="00635482"/>
    <w:rsid w:val="006E7F5D"/>
    <w:rsid w:val="00731D3B"/>
    <w:rsid w:val="007A593E"/>
    <w:rsid w:val="007B6BBA"/>
    <w:rsid w:val="007D4AA2"/>
    <w:rsid w:val="00804100"/>
    <w:rsid w:val="00827AEF"/>
    <w:rsid w:val="00830135"/>
    <w:rsid w:val="00854EF5"/>
    <w:rsid w:val="008A0C32"/>
    <w:rsid w:val="008A6A7B"/>
    <w:rsid w:val="008D0F07"/>
    <w:rsid w:val="008F25C4"/>
    <w:rsid w:val="009028B6"/>
    <w:rsid w:val="0090631B"/>
    <w:rsid w:val="009179F0"/>
    <w:rsid w:val="009521C9"/>
    <w:rsid w:val="009568D8"/>
    <w:rsid w:val="009648C7"/>
    <w:rsid w:val="00977ADA"/>
    <w:rsid w:val="009B241A"/>
    <w:rsid w:val="009B694F"/>
    <w:rsid w:val="009E44F6"/>
    <w:rsid w:val="00A17BFF"/>
    <w:rsid w:val="00AB0470"/>
    <w:rsid w:val="00AB36B7"/>
    <w:rsid w:val="00AB4DBC"/>
    <w:rsid w:val="00AF132F"/>
    <w:rsid w:val="00B53682"/>
    <w:rsid w:val="00B54971"/>
    <w:rsid w:val="00B82CD8"/>
    <w:rsid w:val="00B84D8E"/>
    <w:rsid w:val="00BA3496"/>
    <w:rsid w:val="00BC6994"/>
    <w:rsid w:val="00C269FA"/>
    <w:rsid w:val="00C43B78"/>
    <w:rsid w:val="00C72989"/>
    <w:rsid w:val="00C91228"/>
    <w:rsid w:val="00CB7899"/>
    <w:rsid w:val="00CC7B04"/>
    <w:rsid w:val="00D106A6"/>
    <w:rsid w:val="00D15CBA"/>
    <w:rsid w:val="00D1775D"/>
    <w:rsid w:val="00D76277"/>
    <w:rsid w:val="00D96AE0"/>
    <w:rsid w:val="00DE5004"/>
    <w:rsid w:val="00DF5ABB"/>
    <w:rsid w:val="00E537B1"/>
    <w:rsid w:val="00E974F3"/>
    <w:rsid w:val="00EA32FC"/>
    <w:rsid w:val="00EC1A8C"/>
    <w:rsid w:val="00F661CF"/>
    <w:rsid w:val="00F77C7A"/>
    <w:rsid w:val="00F8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41CC49"/>
  <w15:chartTrackingRefBased/>
  <w15:docId w15:val="{2EAC39CE-A625-471E-AA53-A9C880C3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83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68D8"/>
    <w:pPr>
      <w:keepNext/>
      <w:keepLines/>
      <w:numPr>
        <w:numId w:val="5"/>
      </w:numPr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F5ABB"/>
    <w:pPr>
      <w:ind w:left="720"/>
      <w:contextualSpacing/>
    </w:pPr>
  </w:style>
  <w:style w:type="table" w:styleId="a5">
    <w:name w:val="Table Grid"/>
    <w:basedOn w:val="a1"/>
    <w:uiPriority w:val="59"/>
    <w:rsid w:val="00DF5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5497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22E9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1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4E2AB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568D8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rsid w:val="00207A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7AD6"/>
    <w:pPr>
      <w:spacing w:after="100"/>
    </w:pPr>
  </w:style>
  <w:style w:type="paragraph" w:styleId="aa">
    <w:name w:val="header"/>
    <w:basedOn w:val="a"/>
    <w:link w:val="ab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07AD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07AD6"/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9568D8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5113C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rip\OneDrive\&#1056;&#1072;&#1073;&#1086;&#1095;&#1080;&#1081;%20&#1089;&#1090;&#1086;&#1083;\&#1059;&#1085;&#1080;&#1074;&#1077;&#1088;\&#1054;&#1090;&#1074;&#1077;&#1090;&#1099;\4%20&#1089;&#1077;&#1084;\&#1040;&#1057;&#1042;&#1058;\lab_7\&#1051;&#1072;&#1073;&#1086;&#1088;&#1072;&#1090;&#1086;&#1088;&#1085;&#1072;&#1103;%20&#1088;&#1072;&#1073;&#1086;&#1090;&#1072;%207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2E785-BB5C-40F4-B410-79BC24843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7.dotx</Template>
  <TotalTime>147</TotalTime>
  <Pages>28</Pages>
  <Words>6535</Words>
  <Characters>37252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Skripko</dc:creator>
  <cp:keywords/>
  <dc:description/>
  <cp:lastModifiedBy>Скрипко Иван Александрович</cp:lastModifiedBy>
  <cp:revision>6</cp:revision>
  <dcterms:created xsi:type="dcterms:W3CDTF">2022-04-23T10:29:00Z</dcterms:created>
  <dcterms:modified xsi:type="dcterms:W3CDTF">2022-04-25T07:53:00Z</dcterms:modified>
</cp:coreProperties>
</file>